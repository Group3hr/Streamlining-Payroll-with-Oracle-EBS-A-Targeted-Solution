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0" w:type="dxa"/>
        <w:tblLook w:val="0600" w:firstRow="0" w:lastRow="0" w:firstColumn="0" w:lastColumn="0" w:noHBand="1" w:noVBand="1"/>
      </w:tblPr>
      <w:tblGrid>
        <w:gridCol w:w="7290"/>
        <w:gridCol w:w="2430"/>
      </w:tblGrid>
      <w:tr w:rsidR="00071C9B" w:rsidRPr="003770B6" w14:paraId="7884C7A8" w14:textId="77777777" w:rsidTr="0005386D">
        <w:trPr>
          <w:trHeight w:val="1728"/>
        </w:trPr>
        <w:tc>
          <w:tcPr>
            <w:tcW w:w="7290" w:type="dxa"/>
            <w:vAlign w:val="center"/>
          </w:tcPr>
          <w:p w14:paraId="51F48465" w14:textId="78CE80D6" w:rsidR="00071C9B" w:rsidRPr="003770B6" w:rsidRDefault="00AF3F0C" w:rsidP="003770B6">
            <w:pPr>
              <w:pStyle w:val="Title"/>
            </w:pPr>
            <w:r>
              <w:t>Security and Access Configurations</w:t>
            </w:r>
          </w:p>
        </w:tc>
        <w:tc>
          <w:tcPr>
            <w:tcW w:w="2430" w:type="dxa"/>
            <w:vAlign w:val="center"/>
          </w:tcPr>
          <w:p w14:paraId="2C88006B" w14:textId="26B2F576" w:rsidR="00071C9B" w:rsidRPr="003770B6" w:rsidRDefault="00AF3F0C" w:rsidP="0005386D">
            <w:pPr>
              <w:pStyle w:val="Heading1"/>
              <w:jc w:val="right"/>
            </w:pPr>
            <w:r>
              <w:drawing>
                <wp:inline distT="0" distB="0" distL="0" distR="0" wp14:anchorId="3A7F6704" wp14:editId="636260C6">
                  <wp:extent cx="1039825" cy="1039825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04" cy="104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C807A" w14:textId="77777777" w:rsidR="005A20B8" w:rsidRPr="003770B6" w:rsidRDefault="005A20B8" w:rsidP="00976C6F">
      <w:pPr>
        <w:pStyle w:val="Quote"/>
      </w:pPr>
    </w:p>
    <w:tbl>
      <w:tblPr>
        <w:tblW w:w="4800" w:type="pct"/>
        <w:tblCellMar>
          <w:top w:w="72" w:type="dxa"/>
          <w:left w:w="144" w:type="dxa"/>
          <w:bottom w:w="72" w:type="dxa"/>
          <w:right w:w="144" w:type="dxa"/>
        </w:tblCellMar>
        <w:tblLook w:val="0600" w:firstRow="0" w:lastRow="0" w:firstColumn="0" w:lastColumn="0" w:noHBand="1" w:noVBand="1"/>
      </w:tblPr>
      <w:tblGrid>
        <w:gridCol w:w="979"/>
        <w:gridCol w:w="1087"/>
        <w:gridCol w:w="2831"/>
        <w:gridCol w:w="831"/>
        <w:gridCol w:w="492"/>
        <w:gridCol w:w="232"/>
        <w:gridCol w:w="218"/>
        <w:gridCol w:w="100"/>
        <w:gridCol w:w="219"/>
        <w:gridCol w:w="317"/>
        <w:gridCol w:w="157"/>
        <w:gridCol w:w="149"/>
        <w:gridCol w:w="99"/>
        <w:gridCol w:w="366"/>
        <w:gridCol w:w="75"/>
        <w:gridCol w:w="353"/>
        <w:gridCol w:w="231"/>
        <w:gridCol w:w="198"/>
        <w:gridCol w:w="326"/>
        <w:gridCol w:w="352"/>
        <w:gridCol w:w="986"/>
      </w:tblGrid>
      <w:tr w:rsidR="008D204B" w:rsidRPr="003770B6" w14:paraId="755B6C10" w14:textId="77777777" w:rsidTr="0047612E">
        <w:trPr>
          <w:trHeight w:val="270"/>
        </w:trPr>
        <w:sdt>
          <w:sdtPr>
            <w:id w:val="354463095"/>
            <w:placeholder>
              <w:docPart w:val="DBA44178C4A648B9B6FC5AC4422D16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97" w:type="dxa"/>
                <w:gridSpan w:val="3"/>
                <w:vMerge w:val="restart"/>
                <w:tcBorders>
                  <w:top w:val="nil"/>
                  <w:left w:val="nil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44099951" w14:textId="77777777" w:rsidR="00226EE9" w:rsidRPr="00B24AB5" w:rsidRDefault="00ED7BA0" w:rsidP="00B24AB5">
                <w:pPr>
                  <w:pStyle w:val="Quote"/>
                </w:pPr>
                <w:r w:rsidRPr="00ED7BA0">
                  <w:t>Good morning / afternoon / evening, thank you for calling COMPANY NAME.</w:t>
                </w:r>
              </w:p>
            </w:tc>
          </w:sdtContent>
        </w:sdt>
        <w:tc>
          <w:tcPr>
            <w:tcW w:w="1773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B9FD4" w14:textId="77777777" w:rsidR="00226EE9" w:rsidRPr="003770B6" w:rsidRDefault="00226EE9" w:rsidP="00B24AB5"/>
        </w:tc>
        <w:sdt>
          <w:sdtPr>
            <w:id w:val="-1741637327"/>
            <w:placeholder>
              <w:docPart w:val="1C1564DD6EFD4B9BA2141E359A28F7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3" w:type="dxa"/>
                <w:gridSpan w:val="4"/>
                <w:tcBorders>
                  <w:right w:val="single" w:sz="4" w:space="0" w:color="D9D9D9"/>
                </w:tcBorders>
                <w:shd w:val="clear" w:color="auto" w:fill="auto"/>
              </w:tcPr>
              <w:p w14:paraId="533F54F7" w14:textId="77777777" w:rsidR="00226EE9" w:rsidRPr="003770B6" w:rsidRDefault="00C741D1" w:rsidP="00B24AB5">
                <w:r w:rsidRPr="00C741D1">
                  <w:t>Date</w:t>
                </w:r>
              </w:p>
            </w:tc>
          </w:sdtContent>
        </w:sdt>
        <w:tc>
          <w:tcPr>
            <w:tcW w:w="68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3FAB767A" w14:textId="77777777" w:rsidR="00226EE9" w:rsidRPr="003770B6" w:rsidRDefault="00226EE9" w:rsidP="00B24AB5"/>
        </w:tc>
        <w:tc>
          <w:tcPr>
            <w:tcW w:w="353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2FECEBA1" w14:textId="77777777" w:rsidR="00226EE9" w:rsidRPr="003770B6" w:rsidRDefault="00226EE9" w:rsidP="00B24AB5"/>
        </w:tc>
        <w:tc>
          <w:tcPr>
            <w:tcW w:w="755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2F185A01" w14:textId="77777777" w:rsidR="00226EE9" w:rsidRPr="003770B6" w:rsidRDefault="00226EE9" w:rsidP="00B24AB5"/>
        </w:tc>
        <w:tc>
          <w:tcPr>
            <w:tcW w:w="352" w:type="dxa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54419C06" w14:textId="77777777" w:rsidR="00226EE9" w:rsidRPr="003770B6" w:rsidRDefault="00226EE9" w:rsidP="00B24AB5"/>
        </w:tc>
        <w:tc>
          <w:tcPr>
            <w:tcW w:w="9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740B6CD7" w14:textId="77777777" w:rsidR="00226EE9" w:rsidRPr="003770B6" w:rsidRDefault="00226EE9" w:rsidP="00B24AB5"/>
        </w:tc>
      </w:tr>
      <w:tr w:rsidR="00C741D1" w:rsidRPr="003770B6" w14:paraId="1C0D5E15" w14:textId="77777777" w:rsidTr="0047612E">
        <w:trPr>
          <w:trHeight w:val="270"/>
        </w:trPr>
        <w:tc>
          <w:tcPr>
            <w:tcW w:w="4897" w:type="dxa"/>
            <w:gridSpan w:val="3"/>
            <w:vMerge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9AAC" w14:textId="77777777" w:rsidR="00226EE9" w:rsidRPr="00B24AB5" w:rsidRDefault="00226EE9" w:rsidP="00B24AB5">
            <w:pPr>
              <w:pStyle w:val="Quote"/>
              <w:rPr>
                <w:rStyle w:val="QuoteChar"/>
                <w:rFonts w:eastAsiaTheme="minorHAnsi"/>
                <w:i/>
                <w:iCs/>
              </w:rPr>
            </w:pPr>
          </w:p>
        </w:tc>
        <w:tc>
          <w:tcPr>
            <w:tcW w:w="1773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391DF" w14:textId="77777777" w:rsidR="00226EE9" w:rsidRPr="003770B6" w:rsidRDefault="00226EE9" w:rsidP="00B24AB5"/>
        </w:tc>
        <w:tc>
          <w:tcPr>
            <w:tcW w:w="793" w:type="dxa"/>
            <w:gridSpan w:val="4"/>
            <w:shd w:val="clear" w:color="auto" w:fill="auto"/>
          </w:tcPr>
          <w:p w14:paraId="28700C9A" w14:textId="77777777" w:rsidR="00226EE9" w:rsidRPr="003770B6" w:rsidRDefault="00226EE9" w:rsidP="00B24AB5"/>
        </w:tc>
        <w:sdt>
          <w:sdtPr>
            <w:rPr>
              <w:rFonts w:asciiTheme="majorHAnsi" w:eastAsia="Times New Roman" w:hAnsiTheme="majorHAnsi" w:cs="Arial"/>
              <w:i w:val="0"/>
              <w:iCs/>
              <w:kern w:val="24"/>
              <w:sz w:val="22"/>
            </w:rPr>
            <w:id w:val="-985770869"/>
            <w:placeholder>
              <w:docPart w:val="3E58EE02A46E4B45879AFAF74A2A22CB"/>
            </w:placeholder>
            <w:temporary/>
            <w:showingPlcHdr/>
            <w15:appearance w15:val="hidden"/>
          </w:sdtPr>
          <w:sdtEndPr>
            <w:rPr>
              <w:rFonts w:asciiTheme="minorHAnsi" w:eastAsiaTheme="minorHAnsi" w:hAnsiTheme="minorHAnsi" w:cstheme="minorBidi"/>
              <w:i/>
              <w:iCs w:val="0"/>
              <w:kern w:val="0"/>
              <w:sz w:val="14"/>
            </w:rPr>
          </w:sdtEndPr>
          <w:sdtContent>
            <w:tc>
              <w:tcPr>
                <w:tcW w:w="689" w:type="dxa"/>
                <w:gridSpan w:val="4"/>
                <w:tcBorders>
                  <w:top w:val="single" w:sz="4" w:space="0" w:color="D9D9D9"/>
                </w:tcBorders>
                <w:shd w:val="clear" w:color="auto" w:fill="auto"/>
                <w:tcMar>
                  <w:top w:w="14" w:type="dxa"/>
                </w:tcMar>
                <w:vAlign w:val="center"/>
              </w:tcPr>
              <w:p w14:paraId="6DA03BB2" w14:textId="77777777" w:rsidR="00226EE9" w:rsidRPr="00A03619" w:rsidRDefault="00685C67" w:rsidP="00A03619">
                <w:pPr>
                  <w:pStyle w:val="Header"/>
                </w:pPr>
                <w:r w:rsidRPr="00A03619">
                  <w:t>MM</w:t>
                </w:r>
              </w:p>
            </w:tc>
          </w:sdtContent>
        </w:sdt>
        <w:tc>
          <w:tcPr>
            <w:tcW w:w="353" w:type="dxa"/>
            <w:shd w:val="clear" w:color="auto" w:fill="auto"/>
            <w:vAlign w:val="center"/>
          </w:tcPr>
          <w:p w14:paraId="371F0E01" w14:textId="77777777" w:rsidR="00226EE9" w:rsidRPr="00A03619" w:rsidRDefault="00226EE9" w:rsidP="00A03619">
            <w:pPr>
              <w:pStyle w:val="Header"/>
            </w:pPr>
          </w:p>
        </w:tc>
        <w:sdt>
          <w:sdtPr>
            <w:id w:val="301200780"/>
            <w:placeholder>
              <w:docPart w:val="2E9DA40A46D842D98979270C0F0A71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755" w:type="dxa"/>
                <w:gridSpan w:val="3"/>
                <w:tcBorders>
                  <w:top w:val="single" w:sz="4" w:space="0" w:color="D9D9D9"/>
                </w:tcBorders>
                <w:shd w:val="clear" w:color="auto" w:fill="auto"/>
                <w:vAlign w:val="center"/>
              </w:tcPr>
              <w:p w14:paraId="3D691D65" w14:textId="77777777" w:rsidR="00226EE9" w:rsidRPr="00A03619" w:rsidRDefault="00685C67" w:rsidP="00A03619">
                <w:pPr>
                  <w:pStyle w:val="Header"/>
                </w:pPr>
                <w:r w:rsidRPr="00A03619">
                  <w:t>DD</w:t>
                </w:r>
              </w:p>
            </w:tc>
          </w:sdtContent>
        </w:sdt>
        <w:tc>
          <w:tcPr>
            <w:tcW w:w="352" w:type="dxa"/>
            <w:shd w:val="clear" w:color="auto" w:fill="auto"/>
            <w:vAlign w:val="center"/>
          </w:tcPr>
          <w:p w14:paraId="04998E27" w14:textId="77777777" w:rsidR="00226EE9" w:rsidRPr="00A03619" w:rsidRDefault="00226EE9" w:rsidP="00A03619">
            <w:pPr>
              <w:pStyle w:val="Header"/>
            </w:pPr>
          </w:p>
        </w:tc>
        <w:sdt>
          <w:sdtPr>
            <w:id w:val="1652249899"/>
            <w:placeholder>
              <w:docPart w:val="50C0C597BDA94039AB552EC8AD1176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86" w:type="dxa"/>
                <w:tcBorders>
                  <w:top w:val="single" w:sz="4" w:space="0" w:color="D9D9D9"/>
                </w:tcBorders>
                <w:shd w:val="clear" w:color="auto" w:fill="auto"/>
                <w:vAlign w:val="center"/>
              </w:tcPr>
              <w:p w14:paraId="11EF1535" w14:textId="77777777" w:rsidR="00226EE9" w:rsidRPr="00A03619" w:rsidRDefault="00685C67" w:rsidP="00A03619">
                <w:pPr>
                  <w:pStyle w:val="Header"/>
                </w:pPr>
                <w:r w:rsidRPr="00A03619">
                  <w:t>YY</w:t>
                </w:r>
              </w:p>
            </w:tc>
          </w:sdtContent>
        </w:sdt>
      </w:tr>
      <w:tr w:rsidR="00C741D1" w:rsidRPr="003770B6" w14:paraId="5EC7C7B8" w14:textId="77777777" w:rsidTr="0047612E">
        <w:trPr>
          <w:trHeight w:val="248"/>
        </w:trPr>
        <w:tc>
          <w:tcPr>
            <w:tcW w:w="979" w:type="dxa"/>
            <w:tcBorders>
              <w:right w:val="single" w:sz="4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F1E93" w14:textId="77777777" w:rsidR="00226EE9" w:rsidRPr="00226EE9" w:rsidRDefault="00F8124D" w:rsidP="00226EE9">
            <w:pPr>
              <w:pStyle w:val="Quote"/>
            </w:pPr>
            <w:sdt>
              <w:sdtPr>
                <w:id w:val="945043292"/>
                <w:placeholder>
                  <w:docPart w:val="660CD73F294942BCB6247E387C21EE78"/>
                </w:placeholder>
                <w:temporary/>
                <w:showingPlcHdr/>
                <w15:appearance w15:val="hidden"/>
              </w:sdtPr>
              <w:sdtEndPr/>
              <w:sdtContent>
                <w:r w:rsidR="00ED7BA0" w:rsidRPr="00ED7BA0">
                  <w:t>This is</w:t>
                </w:r>
              </w:sdtContent>
            </w:sdt>
          </w:p>
        </w:tc>
        <w:tc>
          <w:tcPr>
            <w:tcW w:w="391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55A4CA2A" w14:textId="3C83E284" w:rsidR="00226EE9" w:rsidRPr="00226EE9" w:rsidRDefault="00AF3F0C" w:rsidP="00226EE9">
            <w:pPr>
              <w:pStyle w:val="Quote"/>
            </w:pPr>
            <w:r w:rsidRPr="00AF3F0C">
              <w:t>NXT3_ONL2_ERP2_G3</w:t>
            </w:r>
            <w:r>
              <w:t xml:space="preserve"> – Group 2</w:t>
            </w:r>
          </w:p>
        </w:tc>
        <w:tc>
          <w:tcPr>
            <w:tcW w:w="2409" w:type="dxa"/>
            <w:gridSpan w:val="7"/>
            <w:tcBorders>
              <w:left w:val="single" w:sz="4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C8227" w14:textId="77777777" w:rsidR="00226EE9" w:rsidRPr="003770B6" w:rsidRDefault="00226EE9" w:rsidP="00B24AB5"/>
        </w:tc>
        <w:tc>
          <w:tcPr>
            <w:tcW w:w="3292" w:type="dxa"/>
            <w:gridSpan w:val="11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49E44A" w14:textId="77777777" w:rsidR="00226EE9" w:rsidRPr="003770B6" w:rsidRDefault="00226EE9" w:rsidP="00B24AB5"/>
        </w:tc>
      </w:tr>
      <w:tr w:rsidR="00985B11" w:rsidRPr="003770B6" w14:paraId="4F7D6488" w14:textId="77777777" w:rsidTr="0047612E">
        <w:trPr>
          <w:trHeight w:val="248"/>
        </w:trPr>
        <w:tc>
          <w:tcPr>
            <w:tcW w:w="979" w:type="dxa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5B9B5" w14:textId="77777777" w:rsidR="00226EE9" w:rsidRPr="00226EE9" w:rsidRDefault="00226EE9" w:rsidP="00943146">
            <w:pPr>
              <w:pStyle w:val="Header"/>
              <w:rPr>
                <w:rStyle w:val="QuoteChar"/>
                <w:rFonts w:eastAsiaTheme="minorHAnsi"/>
                <w:i/>
                <w:iCs w:val="0"/>
              </w:rPr>
            </w:pPr>
          </w:p>
        </w:tc>
        <w:sdt>
          <w:sdtPr>
            <w:rPr>
              <w:rFonts w:asciiTheme="majorHAnsi" w:eastAsia="Times New Roman" w:hAnsiTheme="majorHAnsi" w:cs="Arial"/>
              <w:i w:val="0"/>
              <w:iCs/>
              <w:kern w:val="24"/>
              <w:sz w:val="22"/>
            </w:rPr>
            <w:id w:val="-356507313"/>
            <w:placeholder>
              <w:docPart w:val="C1DB4DB39D824EBB91E4971030488F16"/>
            </w:placeholder>
            <w:temporary/>
            <w:showingPlcHdr/>
            <w15:appearance w15:val="hidden"/>
          </w:sdtPr>
          <w:sdtEndPr>
            <w:rPr>
              <w:rFonts w:asciiTheme="minorHAnsi" w:eastAsiaTheme="minorHAnsi" w:hAnsiTheme="minorHAnsi" w:cstheme="minorBidi"/>
              <w:i/>
              <w:iCs w:val="0"/>
              <w:kern w:val="0"/>
              <w:sz w:val="14"/>
            </w:rPr>
          </w:sdtEndPr>
          <w:sdtContent>
            <w:tc>
              <w:tcPr>
                <w:tcW w:w="3918" w:type="dxa"/>
                <w:gridSpan w:val="2"/>
                <w:tcBorders>
                  <w:top w:val="single" w:sz="4" w:space="0" w:color="D9D9D9"/>
                </w:tcBorders>
                <w:shd w:val="clear" w:color="auto" w:fill="auto"/>
                <w:tcMar>
                  <w:left w:w="72" w:type="dxa"/>
                </w:tcMar>
                <w:vAlign w:val="center"/>
              </w:tcPr>
              <w:p w14:paraId="5AF222C1" w14:textId="77777777" w:rsidR="00226EE9" w:rsidRPr="00A03619" w:rsidRDefault="00685C67" w:rsidP="00A03619">
                <w:pPr>
                  <w:pStyle w:val="Header"/>
                </w:pPr>
                <w:r w:rsidRPr="00A03619">
                  <w:t>Name of Representative/Executive</w:t>
                </w:r>
              </w:p>
            </w:tc>
          </w:sdtContent>
        </w:sdt>
        <w:tc>
          <w:tcPr>
            <w:tcW w:w="2409" w:type="dxa"/>
            <w:gridSpan w:val="7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C2354" w14:textId="77777777" w:rsidR="00226EE9" w:rsidRPr="003770B6" w:rsidRDefault="00226EE9" w:rsidP="00B24AB5"/>
        </w:tc>
        <w:tc>
          <w:tcPr>
            <w:tcW w:w="3292" w:type="dxa"/>
            <w:gridSpan w:val="11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3FF7E" w14:textId="77777777" w:rsidR="00226EE9" w:rsidRPr="003770B6" w:rsidRDefault="00226EE9" w:rsidP="00B24AB5"/>
        </w:tc>
      </w:tr>
      <w:tr w:rsidR="00C741D1" w:rsidRPr="003770B6" w14:paraId="5C822E19" w14:textId="77777777" w:rsidTr="0047612E">
        <w:trPr>
          <w:trHeight w:val="248"/>
        </w:trPr>
        <w:tc>
          <w:tcPr>
            <w:tcW w:w="4897" w:type="dxa"/>
            <w:gridSpan w:val="3"/>
            <w:tcBorders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6947E" w14:textId="77777777" w:rsidR="004C0757" w:rsidRPr="00B24AB5" w:rsidRDefault="00F8124D" w:rsidP="00B24AB5">
            <w:pPr>
              <w:pStyle w:val="Quote"/>
            </w:pPr>
            <w:sdt>
              <w:sdtPr>
                <w:id w:val="1656649369"/>
                <w:placeholder>
                  <w:docPart w:val="198AB367C2B2447BB17248D06137F56E"/>
                </w:placeholder>
                <w:temporary/>
                <w:showingPlcHdr/>
                <w15:appearance w15:val="hidden"/>
              </w:sdtPr>
              <w:sdtEndPr/>
              <w:sdtContent>
                <w:r w:rsidR="0093029C" w:rsidRPr="0093029C">
                  <w:t>I’ll be glad to assist you today. May I please ask with whom I am speaking?</w:t>
                </w:r>
              </w:sdtContent>
            </w:sdt>
          </w:p>
        </w:tc>
        <w:sdt>
          <w:sdtPr>
            <w:id w:val="-128402593"/>
            <w:placeholder>
              <w:docPart w:val="D20A9DB8978C4EA8ADE871B8665147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09" w:type="dxa"/>
                <w:gridSpan w:val="7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7DFB6C81" w14:textId="77777777" w:rsidR="004C0757" w:rsidRPr="003770B6" w:rsidRDefault="00D26345" w:rsidP="00B24AB5">
                <w:r w:rsidRPr="00D26345">
                  <w:t>Name of Client</w:t>
                </w:r>
              </w:p>
            </w:tc>
          </w:sdtContent>
        </w:sdt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7CB0" w14:textId="1EFD37A1" w:rsidR="004C0757" w:rsidRPr="003770B6" w:rsidRDefault="00AF3F0C" w:rsidP="00B24AB5">
            <w:r>
              <w:t>Swiftship</w:t>
            </w:r>
          </w:p>
        </w:tc>
      </w:tr>
      <w:tr w:rsidR="00C741D1" w:rsidRPr="003770B6" w14:paraId="26987E90" w14:textId="77777777" w:rsidTr="0047612E">
        <w:trPr>
          <w:trHeight w:val="248"/>
        </w:trPr>
        <w:sdt>
          <w:sdtPr>
            <w:id w:val="-509135028"/>
            <w:placeholder>
              <w:docPart w:val="5D8FE3FCB4A34E908ECEE17199F866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97" w:type="dxa"/>
                <w:gridSpan w:val="3"/>
                <w:tcBorders>
                  <w:top w:val="single" w:sz="12" w:space="0" w:color="BFBFBF" w:themeColor="background1" w:themeShade="BF"/>
                  <w:left w:val="nil"/>
                  <w:bottom w:val="single" w:sz="12" w:space="0" w:color="BFBFBF" w:themeColor="background1" w:themeShade="BF"/>
                  <w:right w:val="single" w:sz="2" w:space="0" w:color="D9D9D9"/>
                </w:tcBorders>
                <w:shd w:val="clear" w:color="auto" w:fill="F2F2F2" w:themeFill="background1" w:themeFillShade="F2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092F5DD6" w14:textId="77777777" w:rsidR="004C0757" w:rsidRPr="00B24AB5" w:rsidRDefault="0093029C" w:rsidP="00B24AB5">
                <w:pPr>
                  <w:pStyle w:val="Quote"/>
                </w:pPr>
                <w:r w:rsidRPr="0093029C">
                  <w:t>Thank you; client name, do you mind sharing your occupation?</w:t>
                </w:r>
              </w:p>
            </w:tc>
          </w:sdtContent>
        </w:sdt>
        <w:sdt>
          <w:sdtPr>
            <w:id w:val="1443118918"/>
            <w:placeholder>
              <w:docPart w:val="46A0CA00DCA74EE1BDA07203880CB332"/>
            </w:placeholder>
            <w:showingPlcHdr/>
            <w15:appearance w15:val="hidden"/>
          </w:sdtPr>
          <w:sdtEndPr/>
          <w:sdtContent>
            <w:tc>
              <w:tcPr>
                <w:tcW w:w="2409" w:type="dxa"/>
                <w:gridSpan w:val="7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792F8BAB" w14:textId="77777777" w:rsidR="004C0757" w:rsidRPr="003770B6" w:rsidRDefault="00D26345" w:rsidP="00B24AB5">
                <w:r w:rsidRPr="00D26345">
                  <w:t>Occupation</w:t>
                </w:r>
              </w:p>
            </w:tc>
          </w:sdtContent>
        </w:sdt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E106A" w14:textId="77777777" w:rsidR="004C0757" w:rsidRPr="003770B6" w:rsidRDefault="004C0757" w:rsidP="00B24AB5"/>
        </w:tc>
      </w:tr>
      <w:tr w:rsidR="00985B11" w:rsidRPr="003770B6" w14:paraId="7991F598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C1BCD" w14:textId="77777777" w:rsidR="004C0757" w:rsidRPr="00685C67" w:rsidRDefault="00F8124D" w:rsidP="00685C67">
            <w:pPr>
              <w:pStyle w:val="Quote"/>
            </w:pPr>
            <w:sdt>
              <w:sdtPr>
                <w:id w:val="589439028"/>
                <w:placeholder>
                  <w:docPart w:val="BF84466936454D4281B9744216B040C8"/>
                </w:placeholder>
                <w:temporary/>
                <w:showingPlcHdr/>
                <w15:appearance w15:val="hidden"/>
              </w:sdtPr>
              <w:sdtEndPr/>
              <w:sdtContent>
                <w:r w:rsidR="0093029C" w:rsidRPr="00685C67">
                  <w:rPr>
                    <w:rStyle w:val="PlaceholderText"/>
                    <w:color w:val="auto"/>
                  </w:rPr>
                  <w:t>Have you used any of our services before?</w:t>
                </w:r>
              </w:sdtContent>
            </w:sdt>
          </w:p>
        </w:tc>
        <w:sdt>
          <w:sdtPr>
            <w:id w:val="1897001928"/>
            <w:placeholder>
              <w:docPart w:val="E6E4CF933CD942A6BD0F4CCD17EF2B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831" w:type="dxa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740357DE" w14:textId="77777777" w:rsidR="004C0757" w:rsidRPr="003770B6" w:rsidRDefault="00D26345" w:rsidP="00B24AB5">
                <w:r w:rsidRPr="00D26345">
                  <w:t>Yes</w:t>
                </w:r>
              </w:p>
            </w:tc>
          </w:sdtContent>
        </w:sdt>
        <w:tc>
          <w:tcPr>
            <w:tcW w:w="72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EDC08" w14:textId="3F88FD4E" w:rsidR="004C0757" w:rsidRPr="003770B6" w:rsidRDefault="00AF3F0C" w:rsidP="00B24AB5">
            <w:r>
              <w:t>No</w:t>
            </w:r>
          </w:p>
        </w:tc>
        <w:sdt>
          <w:sdtPr>
            <w:id w:val="355864507"/>
            <w:placeholder>
              <w:docPart w:val="047F778F2EF34E70B567C65E4A9335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854" w:type="dxa"/>
                <w:gridSpan w:val="4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4F5BE676" w14:textId="77777777" w:rsidR="004C0757" w:rsidRPr="003770B6" w:rsidRDefault="00D26345" w:rsidP="00B24AB5">
                <w:r w:rsidRPr="00D26345">
                  <w:t>No</w:t>
                </w:r>
              </w:p>
            </w:tc>
          </w:sdtContent>
        </w:sdt>
        <w:tc>
          <w:tcPr>
            <w:tcW w:w="771" w:type="dxa"/>
            <w:gridSpan w:val="4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5289E" w14:textId="77777777" w:rsidR="004C0757" w:rsidRPr="003770B6" w:rsidRDefault="004C0757" w:rsidP="00B24AB5"/>
        </w:tc>
        <w:sdt>
          <w:sdtPr>
            <w:id w:val="-281042949"/>
            <w:placeholder>
              <w:docPart w:val="FC42E37B0BB14F2A9C63F87EFFFEC7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857" w:type="dxa"/>
                <w:gridSpan w:val="4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4213F084" w14:textId="77777777" w:rsidR="004C0757" w:rsidRPr="003770B6" w:rsidRDefault="00C741D1" w:rsidP="00B24AB5">
                <w:r w:rsidRPr="00C741D1">
                  <w:t>Specify</w:t>
                </w:r>
              </w:p>
            </w:tc>
          </w:sdtContent>
        </w:sdt>
        <w:tc>
          <w:tcPr>
            <w:tcW w:w="1664" w:type="dxa"/>
            <w:gridSpan w:val="3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 w:themeFill="background1"/>
          </w:tcPr>
          <w:p w14:paraId="11FEDDDC" w14:textId="77777777" w:rsidR="004C0757" w:rsidRPr="003770B6" w:rsidRDefault="004C0757" w:rsidP="00B24AB5"/>
        </w:tc>
      </w:tr>
      <w:tr w:rsidR="00C741D1" w:rsidRPr="003770B6" w14:paraId="302F0987" w14:textId="77777777" w:rsidTr="0047612E">
        <w:trPr>
          <w:trHeight w:val="432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7BCA8" w14:textId="0218F8F7" w:rsidR="004C0757" w:rsidRPr="00B24AB5" w:rsidRDefault="0047612E" w:rsidP="00B24AB5">
            <w:pPr>
              <w:pStyle w:val="Quote"/>
            </w:pPr>
            <w:r>
              <w:t>Security Rules</w:t>
            </w:r>
          </w:p>
        </w:tc>
        <w:sdt>
          <w:sdtPr>
            <w:id w:val="-2035565561"/>
            <w:placeholder>
              <w:docPart w:val="A690660D947E4905BCAD7D3D06371B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09" w:type="dxa"/>
                <w:gridSpan w:val="7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455D5D5C" w14:textId="77777777" w:rsidR="004C0757" w:rsidRPr="003770B6" w:rsidRDefault="00C741D1" w:rsidP="00B24AB5">
                <w:r w:rsidRPr="00C741D1">
                  <w:t>Client Requirement</w:t>
                </w:r>
              </w:p>
            </w:tc>
          </w:sdtContent>
        </w:sdt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74A8" w14:textId="65AA770A" w:rsidR="004C0757" w:rsidRPr="003770B6" w:rsidRDefault="00AF3F0C" w:rsidP="00B24AB5">
            <w:r>
              <w:t>Implement HRIS Payroll module using Oracle EBS with high secure level</w:t>
            </w:r>
          </w:p>
        </w:tc>
      </w:tr>
      <w:tr w:rsidR="0047612E" w:rsidRPr="0047612E" w14:paraId="2EBCDFBA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583D" w14:textId="1145A41D" w:rsidR="0047612E" w:rsidRPr="0047612E" w:rsidRDefault="0047612E" w:rsidP="00B24AB5">
            <w:pPr>
              <w:pStyle w:val="Quote"/>
              <w:rPr>
                <w:b/>
                <w:bCs/>
                <w:sz w:val="24"/>
                <w:szCs w:val="18"/>
              </w:rPr>
            </w:pPr>
            <w:r w:rsidRPr="0047612E">
              <w:rPr>
                <w:b/>
                <w:bCs/>
                <w:sz w:val="24"/>
                <w:szCs w:val="18"/>
              </w:rPr>
              <w:t>Role</w:t>
            </w:r>
          </w:p>
        </w:tc>
        <w:tc>
          <w:tcPr>
            <w:tcW w:w="1873" w:type="dxa"/>
            <w:gridSpan w:val="5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BB8BB" w14:textId="77777777" w:rsidR="0047612E" w:rsidRPr="0047612E" w:rsidRDefault="0047612E" w:rsidP="00B24AB5">
            <w:pPr>
              <w:rPr>
                <w:b/>
                <w:bCs/>
                <w:sz w:val="24"/>
                <w:szCs w:val="18"/>
              </w:rPr>
            </w:pPr>
            <w:r w:rsidRPr="0047612E">
              <w:rPr>
                <w:b/>
                <w:bCs/>
                <w:sz w:val="24"/>
                <w:szCs w:val="18"/>
              </w:rPr>
              <w:t>Data element</w:t>
            </w:r>
          </w:p>
        </w:tc>
        <w:tc>
          <w:tcPr>
            <w:tcW w:w="941" w:type="dxa"/>
            <w:gridSpan w:val="5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  <w:shd w:val="clear" w:color="auto" w:fill="auto"/>
          </w:tcPr>
          <w:p w14:paraId="3AA27367" w14:textId="77777777" w:rsidR="0047612E" w:rsidRPr="0047612E" w:rsidRDefault="0047612E" w:rsidP="00B24AB5">
            <w:pPr>
              <w:rPr>
                <w:b/>
                <w:bCs/>
                <w:sz w:val="24"/>
                <w:szCs w:val="18"/>
              </w:rPr>
            </w:pPr>
          </w:p>
        </w:tc>
        <w:tc>
          <w:tcPr>
            <w:tcW w:w="1025" w:type="dxa"/>
            <w:gridSpan w:val="4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  <w:shd w:val="clear" w:color="auto" w:fill="auto"/>
          </w:tcPr>
          <w:p w14:paraId="0C9AAE7C" w14:textId="5F00B29B" w:rsidR="0047612E" w:rsidRPr="0047612E" w:rsidRDefault="0047612E" w:rsidP="00B24AB5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Access Level</w:t>
            </w:r>
          </w:p>
        </w:tc>
        <w:tc>
          <w:tcPr>
            <w:tcW w:w="1862" w:type="dxa"/>
            <w:gridSpan w:val="4"/>
            <w:tcBorders>
              <w:top w:val="single" w:sz="2" w:space="0" w:color="D9D9D9"/>
              <w:left w:val="nil"/>
              <w:bottom w:val="single" w:sz="2" w:space="0" w:color="D9D9D9"/>
              <w:right w:val="nil"/>
            </w:tcBorders>
            <w:shd w:val="clear" w:color="auto" w:fill="auto"/>
          </w:tcPr>
          <w:p w14:paraId="247EC79F" w14:textId="6EFB1544" w:rsidR="0047612E" w:rsidRPr="0047612E" w:rsidRDefault="0047612E" w:rsidP="00B24AB5">
            <w:pPr>
              <w:rPr>
                <w:b/>
                <w:bCs/>
                <w:sz w:val="24"/>
                <w:szCs w:val="18"/>
              </w:rPr>
            </w:pPr>
          </w:p>
        </w:tc>
      </w:tr>
      <w:tr w:rsidR="00C741D1" w:rsidRPr="003770B6" w14:paraId="0849EBEC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FA88E" w14:textId="3095C14E" w:rsidR="004C0757" w:rsidRPr="00D4692D" w:rsidRDefault="0047612E" w:rsidP="004F1826">
            <w:pPr>
              <w:pStyle w:val="Quote"/>
              <w:rPr>
                <w:b/>
                <w:bCs/>
              </w:rPr>
            </w:pPr>
            <w:r w:rsidRPr="00D4692D"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CFCFD"/>
              </w:rPr>
              <w:t>Payroll Manager</w:t>
            </w:r>
          </w:p>
        </w:tc>
        <w:tc>
          <w:tcPr>
            <w:tcW w:w="2409" w:type="dxa"/>
            <w:gridSpan w:val="7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21C17" w14:textId="1D36628D" w:rsidR="004C0757" w:rsidRPr="003770B6" w:rsidRDefault="0047612E" w:rsidP="00B24AB5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All Payroll Data</w:t>
            </w:r>
          </w:p>
        </w:tc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C634A" w14:textId="59DAF3CF" w:rsidR="004C0757" w:rsidRPr="0047612E" w:rsidRDefault="0047612E" w:rsidP="0047612E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 xml:space="preserve">Full / </w:t>
            </w:r>
            <w:r>
              <w:rPr>
                <w:rFonts w:ascii="Segoe UI" w:hAnsi="Segoe UI" w:cs="Segoe UI"/>
                <w:color w:val="404040"/>
                <w:sz w:val="21"/>
                <w:szCs w:val="21"/>
              </w:rPr>
              <w:t>Needs complete oversight and control</w:t>
            </w:r>
          </w:p>
        </w:tc>
      </w:tr>
      <w:tr w:rsidR="00C741D1" w:rsidRPr="003770B6" w14:paraId="3FB50866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C6EA4" w14:textId="6ADD49AD" w:rsidR="004C0757" w:rsidRPr="00D4692D" w:rsidRDefault="0047612E" w:rsidP="004F1826">
            <w:pPr>
              <w:pStyle w:val="Quote"/>
              <w:rPr>
                <w:b/>
                <w:bCs/>
              </w:rPr>
            </w:pPr>
            <w:r w:rsidRPr="00D4692D"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CFCFD"/>
              </w:rPr>
              <w:t>Payroll Clerk</w:t>
            </w:r>
          </w:p>
        </w:tc>
        <w:tc>
          <w:tcPr>
            <w:tcW w:w="2409" w:type="dxa"/>
            <w:gridSpan w:val="7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D3C02" w14:textId="18B80461" w:rsidR="004C0757" w:rsidRPr="003770B6" w:rsidRDefault="0047612E" w:rsidP="00B24AB5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Employee Payroll Information</w:t>
            </w:r>
          </w:p>
        </w:tc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3D592" w14:textId="3C90EBCA" w:rsidR="004C0757" w:rsidRPr="003770B6" w:rsidRDefault="0047612E" w:rsidP="00B24AB5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Read/Write / Processes payroll transactions</w:t>
            </w:r>
          </w:p>
        </w:tc>
      </w:tr>
      <w:tr w:rsidR="0047612E" w:rsidRPr="003770B6" w14:paraId="0056C17F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BFBFB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FFA0A" w14:textId="36F6FD85" w:rsidR="0047612E" w:rsidRPr="00D4692D" w:rsidRDefault="0047612E" w:rsidP="004F1826">
            <w:pPr>
              <w:pStyle w:val="Quote"/>
              <w:rPr>
                <w:b/>
                <w:bCs/>
              </w:rPr>
            </w:pPr>
            <w:r w:rsidRPr="00D4692D"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CFCFD"/>
              </w:rPr>
              <w:t>HR Manager</w:t>
            </w:r>
          </w:p>
        </w:tc>
        <w:tc>
          <w:tcPr>
            <w:tcW w:w="2409" w:type="dxa"/>
            <w:gridSpan w:val="7"/>
            <w:tcBorders>
              <w:top w:val="single" w:sz="2" w:space="0" w:color="D9D9D9"/>
              <w:left w:val="single" w:sz="2" w:space="0" w:color="BFBFBF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CDC73" w14:textId="236702B3" w:rsidR="0047612E" w:rsidRPr="003770B6" w:rsidRDefault="0047612E" w:rsidP="00B24AB5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Employee Personal Information</w:t>
            </w:r>
          </w:p>
        </w:tc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 w:themeColor="background1" w:themeShade="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A45DB" w14:textId="44DC7E6C" w:rsidR="0047612E" w:rsidRPr="003770B6" w:rsidRDefault="0047612E" w:rsidP="00B24AB5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Read / Needs access for HR-related tasks</w:t>
            </w:r>
          </w:p>
        </w:tc>
      </w:tr>
      <w:tr w:rsidR="00C741D1" w:rsidRPr="003770B6" w14:paraId="6192443B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9DDEF" w14:textId="35F52C44" w:rsidR="004C0757" w:rsidRPr="00D4692D" w:rsidRDefault="0047612E" w:rsidP="004F1826">
            <w:pPr>
              <w:pStyle w:val="Quote"/>
              <w:rPr>
                <w:b/>
                <w:bCs/>
              </w:rPr>
            </w:pPr>
            <w:r w:rsidRPr="00D4692D"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CFCFD"/>
              </w:rPr>
              <w:t>System Admin</w:t>
            </w:r>
          </w:p>
        </w:tc>
        <w:tc>
          <w:tcPr>
            <w:tcW w:w="2409" w:type="dxa"/>
            <w:gridSpan w:val="7"/>
            <w:tcBorders>
              <w:top w:val="single" w:sz="2" w:space="0" w:color="D9D9D9" w:themeColor="background1" w:themeShade="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3E786" w14:textId="7AD120C0" w:rsidR="004C0757" w:rsidRPr="003770B6" w:rsidRDefault="0047612E" w:rsidP="00B24AB5"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All System Configuration</w:t>
            </w:r>
          </w:p>
        </w:tc>
        <w:tc>
          <w:tcPr>
            <w:tcW w:w="3292" w:type="dxa"/>
            <w:gridSpan w:val="11"/>
            <w:tcBorders>
              <w:top w:val="single" w:sz="2" w:space="0" w:color="D9D9D9" w:themeColor="background1" w:themeShade="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5F5C5" w14:textId="1803C5C7" w:rsidR="004C0757" w:rsidRPr="003770B6" w:rsidRDefault="0047612E" w:rsidP="00B24AB5">
            <w:r>
              <w:t xml:space="preserve">Full /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CFCFD"/>
              </w:rPr>
              <w:t>Required for system maintenance and updates</w:t>
            </w:r>
          </w:p>
        </w:tc>
      </w:tr>
      <w:tr w:rsidR="00985B11" w:rsidRPr="003770B6" w14:paraId="5213B4FB" w14:textId="77777777" w:rsidTr="0047612E">
        <w:trPr>
          <w:trHeight w:val="248"/>
        </w:trPr>
        <w:tc>
          <w:tcPr>
            <w:tcW w:w="4897" w:type="dxa"/>
            <w:gridSpan w:val="3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single" w:sz="2" w:space="0" w:color="D9D9D9"/>
            </w:tcBorders>
            <w:shd w:val="clear" w:color="auto" w:fill="F2F2F2" w:themeFill="background1" w:themeFillShade="F2"/>
            <w:vAlign w:val="center"/>
            <w:hideMark/>
          </w:tcPr>
          <w:p w14:paraId="33C24F46" w14:textId="77777777" w:rsidR="004C0757" w:rsidRPr="003770B6" w:rsidRDefault="004C0757" w:rsidP="004C0757">
            <w:pPr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sdt>
          <w:sdtPr>
            <w:id w:val="-156226050"/>
            <w:placeholder>
              <w:docPart w:val="2749B8150B0742408B1501E49B60C7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831" w:type="dxa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4067F0F1" w14:textId="77777777" w:rsidR="004C0757" w:rsidRPr="003770B6" w:rsidRDefault="00C741D1" w:rsidP="00B24AB5">
                <w:r w:rsidRPr="00C741D1">
                  <w:t>Senior Citizen</w:t>
                </w:r>
              </w:p>
            </w:tc>
          </w:sdtContent>
        </w:sdt>
        <w:tc>
          <w:tcPr>
            <w:tcW w:w="72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DFD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33673" w14:textId="77777777" w:rsidR="004C0757" w:rsidRPr="003770B6" w:rsidRDefault="004C0757" w:rsidP="00B24AB5"/>
        </w:tc>
        <w:sdt>
          <w:sdtPr>
            <w:id w:val="-2091069356"/>
            <w:placeholder>
              <w:docPart w:val="D3B724FE940A4504A5946D2A51C37C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854" w:type="dxa"/>
                <w:gridSpan w:val="4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209CBF02" w14:textId="77777777" w:rsidR="004C0757" w:rsidRPr="003770B6" w:rsidRDefault="00C741D1" w:rsidP="00C741D1">
                <w:r w:rsidRPr="00C741D1">
                  <w:t>Your Own</w:t>
                </w:r>
              </w:p>
            </w:tc>
          </w:sdtContent>
        </w:sdt>
        <w:tc>
          <w:tcPr>
            <w:tcW w:w="771" w:type="dxa"/>
            <w:gridSpan w:val="4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 w:themeColor="background1" w:themeShade="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8727D" w14:textId="77777777" w:rsidR="004C0757" w:rsidRPr="003770B6" w:rsidRDefault="004C0757" w:rsidP="00B24AB5"/>
        </w:tc>
        <w:sdt>
          <w:sdtPr>
            <w:id w:val="29240220"/>
            <w:placeholder>
              <w:docPart w:val="B0A8AEF6D5F84205903102064BAF02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5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342CF92E" w14:textId="77777777" w:rsidR="004C0757" w:rsidRPr="003770B6" w:rsidRDefault="00C741D1" w:rsidP="00C741D1">
                <w:r w:rsidRPr="00C741D1">
                  <w:t>Your Own</w:t>
                </w:r>
              </w:p>
            </w:tc>
          </w:sdtContent>
        </w:sdt>
        <w:tc>
          <w:tcPr>
            <w:tcW w:w="98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DFD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03666" w14:textId="77777777" w:rsidR="004C0757" w:rsidRPr="003770B6" w:rsidRDefault="004C0757" w:rsidP="00B24AB5"/>
        </w:tc>
      </w:tr>
      <w:tr w:rsidR="008D204B" w:rsidRPr="003770B6" w14:paraId="7E4B28FB" w14:textId="77777777" w:rsidTr="0047612E">
        <w:trPr>
          <w:trHeight w:val="288"/>
        </w:trPr>
        <w:sdt>
          <w:sdtPr>
            <w:id w:val="1890832742"/>
            <w:placeholder>
              <w:docPart w:val="B136EF15A2D34A2E948D0092462CD6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97" w:type="dxa"/>
                <w:gridSpan w:val="3"/>
                <w:tcBorders>
                  <w:top w:val="single" w:sz="12" w:space="0" w:color="BFBFBF" w:themeColor="background1" w:themeShade="BF"/>
                  <w:left w:val="nil"/>
                  <w:right w:val="single" w:sz="2" w:space="0" w:color="D9D9D9"/>
                </w:tcBorders>
                <w:shd w:val="clear" w:color="auto" w:fill="F2F2F2" w:themeFill="background1" w:themeFillShade="F2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5912D76D" w14:textId="77777777" w:rsidR="004C0757" w:rsidRPr="004F1826" w:rsidRDefault="0093029C" w:rsidP="004F1826">
                <w:pPr>
                  <w:pStyle w:val="Quote"/>
                </w:pPr>
                <w:r w:rsidRPr="0093029C">
                  <w:t>Is there anything else that I can assist you with?</w:t>
                </w:r>
              </w:p>
            </w:tc>
          </w:sdtContent>
        </w:sdt>
        <w:sdt>
          <w:sdtPr>
            <w:id w:val="-969440297"/>
            <w:placeholder>
              <w:docPart w:val="030736FE9DB74556A15D0E056E227D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09" w:type="dxa"/>
                <w:gridSpan w:val="7"/>
                <w:tcBorders>
                  <w:top w:val="single" w:sz="2" w:space="0" w:color="D9D9D9"/>
                  <w:left w:val="single" w:sz="2" w:space="0" w:color="D9D9D9"/>
                  <w:bottom w:val="single" w:sz="2" w:space="0" w:color="D9D9D9"/>
                  <w:right w:val="single" w:sz="2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  <w:p w14:paraId="42DF4D0F" w14:textId="77777777" w:rsidR="004C0757" w:rsidRPr="003770B6" w:rsidRDefault="00C741D1" w:rsidP="004F1826">
                <w:r w:rsidRPr="00C741D1">
                  <w:t>If Yes, add Client Requirement</w:t>
                </w:r>
              </w:p>
            </w:tc>
          </w:sdtContent>
        </w:sdt>
        <w:tc>
          <w:tcPr>
            <w:tcW w:w="3292" w:type="dxa"/>
            <w:gridSpan w:val="11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C17D6" w14:textId="77777777" w:rsidR="004C0757" w:rsidRPr="003770B6" w:rsidRDefault="004C0757" w:rsidP="00B24AB5"/>
        </w:tc>
      </w:tr>
      <w:tr w:rsidR="00985B11" w:rsidRPr="003770B6" w14:paraId="4E68FCA1" w14:textId="77777777" w:rsidTr="0047612E">
        <w:trPr>
          <w:trHeight w:val="245"/>
        </w:trPr>
        <w:sdt>
          <w:sdtPr>
            <w:id w:val="-1122217609"/>
            <w:placeholder>
              <w:docPart w:val="C9AE1B037E3C4CC594D61CB7D1C5FB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97" w:type="dxa"/>
                <w:gridSpan w:val="3"/>
                <w:tcBorders>
                  <w:left w:val="nil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247026E3" w14:textId="77777777" w:rsidR="004D42A7" w:rsidRPr="004F1826" w:rsidRDefault="0093029C" w:rsidP="004F1826">
                <w:pPr>
                  <w:pStyle w:val="Quote"/>
                </w:pPr>
                <w:r w:rsidRPr="0093029C">
                  <w:t>Thank you for your interest in our services.</w:t>
                </w:r>
              </w:p>
            </w:tc>
          </w:sdtContent>
        </w:sdt>
        <w:tc>
          <w:tcPr>
            <w:tcW w:w="2409" w:type="dxa"/>
            <w:gridSpan w:val="7"/>
            <w:tcBorders>
              <w:top w:val="single" w:sz="2" w:space="0" w:color="D9D9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0961F" w14:textId="77777777" w:rsidR="004D42A7" w:rsidRPr="003770B6" w:rsidRDefault="004D42A7" w:rsidP="004F1826"/>
        </w:tc>
        <w:tc>
          <w:tcPr>
            <w:tcW w:w="3292" w:type="dxa"/>
            <w:gridSpan w:val="11"/>
            <w:tcBorders>
              <w:top w:val="single" w:sz="2" w:space="0" w:color="D9D9D9"/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C244A" w14:textId="77777777" w:rsidR="004D42A7" w:rsidRPr="003770B6" w:rsidRDefault="004D42A7" w:rsidP="00B24AB5"/>
        </w:tc>
      </w:tr>
      <w:tr w:rsidR="0093029C" w:rsidRPr="003770B6" w14:paraId="64BCBCE1" w14:textId="77777777" w:rsidTr="0047612E">
        <w:trPr>
          <w:trHeight w:val="245"/>
        </w:trPr>
        <w:sdt>
          <w:sdtPr>
            <w:id w:val="1033150192"/>
            <w:placeholder>
              <w:docPart w:val="2EB54A016FDD48468A42C55D71C7BD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66" w:type="dxa"/>
                <w:gridSpan w:val="2"/>
                <w:tcBorders>
                  <w:left w:val="nil"/>
                  <w:right w:val="single" w:sz="4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2CB08CD9" w14:textId="77777777" w:rsidR="005626E1" w:rsidRPr="003770B6" w:rsidRDefault="0093029C" w:rsidP="005626E1">
                <w:pPr>
                  <w:pStyle w:val="Quote"/>
                </w:pPr>
                <w:r w:rsidRPr="0093029C">
                  <w:t>Once again, this is</w:t>
                </w:r>
              </w:p>
            </w:tc>
          </w:sdtContent>
        </w:sdt>
        <w:tc>
          <w:tcPr>
            <w:tcW w:w="4154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0C182AF1" w14:textId="594EF1AC" w:rsidR="005626E1" w:rsidRPr="003770B6" w:rsidRDefault="0047612E" w:rsidP="005626E1">
            <w:pPr>
              <w:pStyle w:val="Quote"/>
            </w:pPr>
            <w:r w:rsidRPr="00AF3F0C">
              <w:t>NXT3_ONL2_ERP2_G3</w:t>
            </w:r>
            <w:r>
              <w:t xml:space="preserve"> – Group 2</w:t>
            </w:r>
          </w:p>
        </w:tc>
        <w:tc>
          <w:tcPr>
            <w:tcW w:w="4378" w:type="dxa"/>
            <w:gridSpan w:val="16"/>
            <w:tcBorders>
              <w:left w:val="single" w:sz="4" w:space="0" w:color="D9D9D9"/>
            </w:tcBorders>
            <w:shd w:val="clear" w:color="auto" w:fill="auto"/>
          </w:tcPr>
          <w:p w14:paraId="16340551" w14:textId="71BCF345" w:rsidR="005626E1" w:rsidRPr="003770B6" w:rsidRDefault="005626E1" w:rsidP="005626E1">
            <w:pPr>
              <w:pStyle w:val="Quote"/>
            </w:pPr>
          </w:p>
        </w:tc>
      </w:tr>
      <w:tr w:rsidR="00685C67" w:rsidRPr="003770B6" w14:paraId="1E32E29C" w14:textId="77777777" w:rsidTr="0047612E">
        <w:trPr>
          <w:trHeight w:val="245"/>
        </w:trPr>
        <w:tc>
          <w:tcPr>
            <w:tcW w:w="2066" w:type="dxa"/>
            <w:gridSpan w:val="2"/>
            <w:tcBorders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6F661" w14:textId="77777777" w:rsidR="005626E1" w:rsidRPr="00D76D76" w:rsidRDefault="005626E1" w:rsidP="005626E1">
            <w:pPr>
              <w:pStyle w:val="Quote"/>
            </w:pPr>
          </w:p>
        </w:tc>
        <w:sdt>
          <w:sdtPr>
            <w:id w:val="1492136885"/>
            <w:placeholder>
              <w:docPart w:val="6F8F49D7E4604510856E211199930A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154" w:type="dxa"/>
                <w:gridSpan w:val="3"/>
                <w:tcBorders>
                  <w:top w:val="single" w:sz="4" w:space="0" w:color="D9D9D9"/>
                  <w:left w:val="nil"/>
                </w:tcBorders>
                <w:shd w:val="clear" w:color="auto" w:fill="auto"/>
              </w:tcPr>
              <w:p w14:paraId="1B46BDA2" w14:textId="77777777" w:rsidR="005626E1" w:rsidRPr="003770B6" w:rsidRDefault="00685C67" w:rsidP="00943146">
                <w:pPr>
                  <w:pStyle w:val="Header"/>
                </w:pPr>
                <w:r w:rsidRPr="00685C67">
                  <w:t>Name of Representative/Executive</w:t>
                </w:r>
              </w:p>
            </w:tc>
          </w:sdtContent>
        </w:sdt>
        <w:tc>
          <w:tcPr>
            <w:tcW w:w="4378" w:type="dxa"/>
            <w:gridSpan w:val="16"/>
            <w:tcBorders>
              <w:left w:val="nil"/>
            </w:tcBorders>
            <w:shd w:val="clear" w:color="auto" w:fill="auto"/>
          </w:tcPr>
          <w:p w14:paraId="03E5B3E4" w14:textId="77777777" w:rsidR="005626E1" w:rsidRPr="003770B6" w:rsidRDefault="005626E1" w:rsidP="00B24AB5"/>
        </w:tc>
      </w:tr>
      <w:tr w:rsidR="00C741D1" w:rsidRPr="003770B6" w14:paraId="73B5C773" w14:textId="77777777" w:rsidTr="0047612E">
        <w:trPr>
          <w:trHeight w:val="245"/>
        </w:trPr>
        <w:sdt>
          <w:sdtPr>
            <w:id w:val="1185717066"/>
            <w:placeholder>
              <w:docPart w:val="40B641BD719D4CF79311A6C552680D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20" w:type="dxa"/>
                <w:gridSpan w:val="5"/>
                <w:tcBorders>
                  <w:left w:val="nil"/>
                  <w:right w:val="single" w:sz="4" w:space="0" w:color="D9D9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212C37AA" w14:textId="77777777" w:rsidR="00985B11" w:rsidRPr="00685C67" w:rsidRDefault="0093029C" w:rsidP="00685C67">
                <w:pPr>
                  <w:pStyle w:val="Quote"/>
                </w:pPr>
                <w:r w:rsidRPr="00685C67">
                  <w:t>You can reach us at PHONE NUMBER. We are available from</w:t>
                </w:r>
              </w:p>
            </w:tc>
          </w:sdtContent>
        </w:sdt>
        <w:tc>
          <w:tcPr>
            <w:tcW w:w="76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3860490E" w14:textId="78CD96C6" w:rsidR="00985B11" w:rsidRPr="003770B6" w:rsidRDefault="0047612E" w:rsidP="00985B11">
            <w:pPr>
              <w:pStyle w:val="Quote"/>
            </w:pPr>
            <w:r>
              <w:t>9</w:t>
            </w:r>
          </w:p>
        </w:tc>
        <w:sdt>
          <w:sdtPr>
            <w:id w:val="743071153"/>
            <w:placeholder>
              <w:docPart w:val="14B1EEA6A8184FA5A3962CC52E2D91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" w:type="dxa"/>
                <w:gridSpan w:val="3"/>
                <w:tcBorders>
                  <w:left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14:paraId="60DF5ED3" w14:textId="77777777" w:rsidR="00985B11" w:rsidRPr="003770B6" w:rsidRDefault="0093029C" w:rsidP="00985B11">
                <w:pPr>
                  <w:pStyle w:val="Quote"/>
                </w:pPr>
                <w:r w:rsidRPr="0093029C">
                  <w:t>to</w:t>
                </w:r>
              </w:p>
            </w:tc>
          </w:sdtContent>
        </w:sdt>
        <w:tc>
          <w:tcPr>
            <w:tcW w:w="54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 w:themeFill="background1"/>
          </w:tcPr>
          <w:p w14:paraId="74459C17" w14:textId="021E1BC0" w:rsidR="00985B11" w:rsidRPr="003770B6" w:rsidRDefault="0047612E" w:rsidP="00985B11">
            <w:pPr>
              <w:pStyle w:val="Quote"/>
            </w:pPr>
            <w:r>
              <w:t>5</w:t>
            </w:r>
          </w:p>
        </w:tc>
        <w:sdt>
          <w:sdtPr>
            <w:id w:val="-696616798"/>
            <w:placeholder>
              <w:docPart w:val="0F7D3F4B2FC945CAA137FA17C83622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46" w:type="dxa"/>
                <w:gridSpan w:val="6"/>
                <w:tcBorders>
                  <w:left w:val="single" w:sz="4" w:space="0" w:color="D9D9D9"/>
                </w:tcBorders>
                <w:shd w:val="clear" w:color="auto" w:fill="auto"/>
              </w:tcPr>
              <w:p w14:paraId="2D821D96" w14:textId="77777777" w:rsidR="00985B11" w:rsidRPr="003770B6" w:rsidRDefault="0093029C" w:rsidP="00985B11">
                <w:pPr>
                  <w:pStyle w:val="Quote"/>
                </w:pPr>
                <w:r w:rsidRPr="0093029C">
                  <w:t>Mondays to Saturdays</w:t>
                </w:r>
              </w:p>
            </w:tc>
          </w:sdtContent>
        </w:sdt>
      </w:tr>
      <w:tr w:rsidR="00985B11" w:rsidRPr="003770B6" w14:paraId="77214DAF" w14:textId="77777777" w:rsidTr="00685C67">
        <w:trPr>
          <w:trHeight w:val="245"/>
        </w:trPr>
        <w:sdt>
          <w:sdtPr>
            <w:id w:val="1198744383"/>
            <w:placeholder>
              <w:docPart w:val="72E0F5FC7F5F42DDB6FFF375A08ED4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598" w:type="dxa"/>
                <w:gridSpan w:val="21"/>
                <w:tcBorders>
                  <w:left w:val="nil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1FB17D51" w14:textId="77777777" w:rsidR="00985B11" w:rsidRPr="003770B6" w:rsidRDefault="0093029C" w:rsidP="00985B11">
                <w:pPr>
                  <w:pStyle w:val="Quote"/>
                </w:pPr>
                <w:r w:rsidRPr="0093029C">
                  <w:t>all 7 days of the week.</w:t>
                </w:r>
              </w:p>
            </w:tc>
          </w:sdtContent>
        </w:sdt>
      </w:tr>
      <w:tr w:rsidR="00985B11" w:rsidRPr="003770B6" w14:paraId="0204582B" w14:textId="77777777" w:rsidTr="00685C67">
        <w:trPr>
          <w:trHeight w:val="576"/>
        </w:trPr>
        <w:sdt>
          <w:sdtPr>
            <w:id w:val="1169057311"/>
            <w:placeholder>
              <w:docPart w:val="B9459CCF2C314310BB9B205484E9D0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598" w:type="dxa"/>
                <w:gridSpan w:val="21"/>
                <w:tcBorders>
                  <w:left w:val="nil"/>
                  <w:bottom w:val="nil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53AE3ACB" w14:textId="77777777" w:rsidR="0093029C" w:rsidRDefault="0093029C" w:rsidP="0093029C">
                <w:pPr>
                  <w:pStyle w:val="Quote"/>
                </w:pPr>
                <w:r>
                  <w:t xml:space="preserve">I will be in touch with you soon. </w:t>
                </w:r>
              </w:p>
              <w:p w14:paraId="5E126046" w14:textId="77777777" w:rsidR="00985B11" w:rsidRPr="003770B6" w:rsidRDefault="0093029C" w:rsidP="0093029C">
                <w:pPr>
                  <w:pStyle w:val="Quote"/>
                </w:pPr>
                <w:r>
                  <w:t>Thanks again for your call and have a wonderful day</w:t>
                </w:r>
              </w:p>
            </w:tc>
          </w:sdtContent>
        </w:sdt>
      </w:tr>
    </w:tbl>
    <w:p w14:paraId="7BB70AF6" w14:textId="77777777" w:rsidR="004C0757" w:rsidRPr="00976C6F" w:rsidRDefault="004C0757" w:rsidP="00976C6F"/>
    <w:sectPr w:rsidR="004C0757" w:rsidRPr="00976C6F" w:rsidSect="00B4276C">
      <w:headerReference w:type="default" r:id="rId8"/>
      <w:pgSz w:w="12240" w:h="15840" w:code="1"/>
      <w:pgMar w:top="360" w:right="475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0FBF0" w14:textId="77777777" w:rsidR="00F8124D" w:rsidRDefault="00F8124D" w:rsidP="001A0130">
      <w:r>
        <w:separator/>
      </w:r>
    </w:p>
  </w:endnote>
  <w:endnote w:type="continuationSeparator" w:id="0">
    <w:p w14:paraId="785A0FEE" w14:textId="77777777" w:rsidR="00F8124D" w:rsidRDefault="00F8124D" w:rsidP="001A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C549" w14:textId="77777777" w:rsidR="00F8124D" w:rsidRDefault="00F8124D" w:rsidP="001A0130">
      <w:r>
        <w:separator/>
      </w:r>
    </w:p>
  </w:footnote>
  <w:footnote w:type="continuationSeparator" w:id="0">
    <w:p w14:paraId="140330E1" w14:textId="77777777" w:rsidR="00F8124D" w:rsidRDefault="00F8124D" w:rsidP="001A0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F69D" w14:textId="77777777" w:rsidR="001A0130" w:rsidRDefault="00B4276C" w:rsidP="009431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FBB135" wp14:editId="62CA24E7">
              <wp:simplePos x="0" y="0"/>
              <wp:positionH relativeFrom="page">
                <wp:align>center</wp:align>
              </wp:positionH>
              <wp:positionV relativeFrom="paragraph">
                <wp:posOffset>19036</wp:posOffset>
              </wp:positionV>
              <wp:extent cx="7287768" cy="1261872"/>
              <wp:effectExtent l="0" t="0" r="889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7768" cy="1261872"/>
                        <a:chOff x="0" y="171435"/>
                        <a:chExt cx="7287797" cy="1261887"/>
                      </a:xfrm>
                    </wpg:grpSpPr>
                    <wps:wsp>
                      <wps:cNvPr id="2" name="Rectangle: Single Corner Snipped 2"/>
                      <wps:cNvSpPr/>
                      <wps:spPr>
                        <a:xfrm>
                          <a:off x="29" y="171435"/>
                          <a:ext cx="7287768" cy="1261872"/>
                        </a:xfrm>
                        <a:prstGeom prst="snip1Rect">
                          <a:avLst>
                            <a:gd name="adj" fmla="val 31427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Group 2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0" y="171450"/>
                          <a:ext cx="7287768" cy="1261872"/>
                          <a:chOff x="0" y="0"/>
                          <a:chExt cx="7287768" cy="1261872"/>
                        </a:xfrm>
                      </wpg:grpSpPr>
                      <wpg:grpSp>
                        <wpg:cNvPr id="20" name="Group 2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287768" cy="1261872"/>
                            <a:chOff x="0" y="0"/>
                            <a:chExt cx="7287260" cy="1257935"/>
                          </a:xfrm>
                        </wpg:grpSpPr>
                        <wps:wsp>
                          <wps:cNvPr id="4" name="Rectangle 4">
                            <a:extLst>
                              <a:ext uri="{FF2B5EF4-FFF2-40B4-BE49-F238E27FC236}">
                                <a16:creationId xmlns:a16="http://schemas.microsoft.com/office/drawing/2014/main" id="{453321EE-830F-4C8A-8306-8B61D4CA3A79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6915150" y="57150"/>
                              <a:ext cx="324555" cy="3245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9" name="Picture 19">
                              <a:extLst>
                                <a:ext uri="{FF2B5EF4-FFF2-40B4-BE49-F238E27FC236}">
                                  <a16:creationId xmlns:a16="http://schemas.microsoft.com/office/drawing/2014/main" id="{8DB9600B-F413-4EE7-81CF-84636C2F9AAE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 cstate="screen">
                              <a:grayscl/>
                              <a:alphaModFix amt="40000"/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87260" cy="1257935"/>
                            </a:xfrm>
                            <a:prstGeom prst="snip1Rect">
                              <a:avLst>
                                <a:gd name="adj" fmla="val 31795"/>
                              </a:avLst>
                            </a:prstGeom>
                          </pic:spPr>
                        </pic:pic>
                        <wps:wsp>
                          <wps:cNvPr id="6" name="Oval 6">
                            <a:extLst>
                              <a:ext uri="{FF2B5EF4-FFF2-40B4-BE49-F238E27FC236}">
                                <a16:creationId xmlns:a16="http://schemas.microsoft.com/office/drawing/2014/main" id="{2808D0B2-8177-4E67-A7A9-15EC8A5018EE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550" y="333375"/>
                              <a:ext cx="644559" cy="64433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24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" name="Group 21" descr="Icon Client Intake"/>
                        <wpg:cNvGrpSpPr/>
                        <wpg:grpSpPr>
                          <a:xfrm>
                            <a:off x="333375" y="400050"/>
                            <a:ext cx="466725" cy="466725"/>
                            <a:chOff x="0" y="0"/>
                            <a:chExt cx="466725" cy="4667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Freeform: Shape 22"/>
                          <wps:cNvSpPr/>
                          <wps:spPr>
                            <a:xfrm>
                              <a:off x="247650" y="247650"/>
                              <a:ext cx="219075" cy="219075"/>
                            </a:xfrm>
                            <a:custGeom>
                              <a:avLst/>
                              <a:gdLst>
                                <a:gd name="connsiteX0" fmla="*/ 111919 w 219075"/>
                                <a:gd name="connsiteY0" fmla="*/ 216694 h 219075"/>
                                <a:gd name="connsiteX1" fmla="*/ 7144 w 219075"/>
                                <a:gd name="connsiteY1" fmla="*/ 111919 h 219075"/>
                                <a:gd name="connsiteX2" fmla="*/ 111919 w 219075"/>
                                <a:gd name="connsiteY2" fmla="*/ 7144 h 219075"/>
                                <a:gd name="connsiteX3" fmla="*/ 216694 w 219075"/>
                                <a:gd name="connsiteY3" fmla="*/ 111919 h 219075"/>
                                <a:gd name="connsiteX4" fmla="*/ 111919 w 219075"/>
                                <a:gd name="connsiteY4" fmla="*/ 216694 h 219075"/>
                                <a:gd name="connsiteX5" fmla="*/ 111919 w 219075"/>
                                <a:gd name="connsiteY5" fmla="*/ 26194 h 219075"/>
                                <a:gd name="connsiteX6" fmla="*/ 26194 w 219075"/>
                                <a:gd name="connsiteY6" fmla="*/ 111919 h 219075"/>
                                <a:gd name="connsiteX7" fmla="*/ 111919 w 219075"/>
                                <a:gd name="connsiteY7" fmla="*/ 197644 h 219075"/>
                                <a:gd name="connsiteX8" fmla="*/ 197644 w 219075"/>
                                <a:gd name="connsiteY8" fmla="*/ 111919 h 219075"/>
                                <a:gd name="connsiteX9" fmla="*/ 111919 w 219075"/>
                                <a:gd name="connsiteY9" fmla="*/ 26194 h 219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19075" h="219075">
                                  <a:moveTo>
                                    <a:pt x="111919" y="216694"/>
                                  </a:moveTo>
                                  <a:cubicBezTo>
                                    <a:pt x="54159" y="216694"/>
                                    <a:pt x="7144" y="169678"/>
                                    <a:pt x="7144" y="111919"/>
                                  </a:cubicBezTo>
                                  <a:cubicBezTo>
                                    <a:pt x="7144" y="54159"/>
                                    <a:pt x="54159" y="7144"/>
                                    <a:pt x="111919" y="7144"/>
                                  </a:cubicBezTo>
                                  <a:cubicBezTo>
                                    <a:pt x="169678" y="7144"/>
                                    <a:pt x="216694" y="54159"/>
                                    <a:pt x="216694" y="111919"/>
                                  </a:cubicBezTo>
                                  <a:cubicBezTo>
                                    <a:pt x="216694" y="169678"/>
                                    <a:pt x="169678" y="216694"/>
                                    <a:pt x="111919" y="216694"/>
                                  </a:cubicBezTo>
                                  <a:close/>
                                  <a:moveTo>
                                    <a:pt x="111919" y="26194"/>
                                  </a:moveTo>
                                  <a:cubicBezTo>
                                    <a:pt x="64656" y="26194"/>
                                    <a:pt x="26194" y="64656"/>
                                    <a:pt x="26194" y="111919"/>
                                  </a:cubicBezTo>
                                  <a:cubicBezTo>
                                    <a:pt x="26194" y="159182"/>
                                    <a:pt x="64656" y="197644"/>
                                    <a:pt x="111919" y="197644"/>
                                  </a:cubicBezTo>
                                  <a:cubicBezTo>
                                    <a:pt x="159182" y="197644"/>
                                    <a:pt x="197644" y="159182"/>
                                    <a:pt x="197644" y="111919"/>
                                  </a:cubicBezTo>
                                  <a:cubicBezTo>
                                    <a:pt x="197644" y="64656"/>
                                    <a:pt x="159182" y="26194"/>
                                    <a:pt x="111919" y="26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2900" y="295275"/>
                              <a:ext cx="28575" cy="123825"/>
                            </a:xfrm>
                            <a:custGeom>
                              <a:avLst/>
                              <a:gdLst>
                                <a:gd name="connsiteX0" fmla="*/ 16669 w 28575"/>
                                <a:gd name="connsiteY0" fmla="*/ 121444 h 123825"/>
                                <a:gd name="connsiteX1" fmla="*/ 7144 w 28575"/>
                                <a:gd name="connsiteY1" fmla="*/ 111919 h 123825"/>
                                <a:gd name="connsiteX2" fmla="*/ 7144 w 28575"/>
                                <a:gd name="connsiteY2" fmla="*/ 16669 h 123825"/>
                                <a:gd name="connsiteX3" fmla="*/ 16669 w 28575"/>
                                <a:gd name="connsiteY3" fmla="*/ 7144 h 123825"/>
                                <a:gd name="connsiteX4" fmla="*/ 26194 w 28575"/>
                                <a:gd name="connsiteY4" fmla="*/ 16669 h 123825"/>
                                <a:gd name="connsiteX5" fmla="*/ 26194 w 28575"/>
                                <a:gd name="connsiteY5" fmla="*/ 111919 h 123825"/>
                                <a:gd name="connsiteX6" fmla="*/ 16669 w 28575"/>
                                <a:gd name="connsiteY6" fmla="*/ 121444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575" h="123825">
                                  <a:moveTo>
                                    <a:pt x="16669" y="121444"/>
                                  </a:moveTo>
                                  <a:cubicBezTo>
                                    <a:pt x="11411" y="121444"/>
                                    <a:pt x="7144" y="117177"/>
                                    <a:pt x="7144" y="111919"/>
                                  </a:cubicBezTo>
                                  <a:lnTo>
                                    <a:pt x="7144" y="16669"/>
                                  </a:lnTo>
                                  <a:cubicBezTo>
                                    <a:pt x="7144" y="11411"/>
                                    <a:pt x="11411" y="7144"/>
                                    <a:pt x="16669" y="7144"/>
                                  </a:cubicBezTo>
                                  <a:cubicBezTo>
                                    <a:pt x="21927" y="7144"/>
                                    <a:pt x="26194" y="11411"/>
                                    <a:pt x="26194" y="16669"/>
                                  </a:cubicBezTo>
                                  <a:lnTo>
                                    <a:pt x="26194" y="111919"/>
                                  </a:lnTo>
                                  <a:cubicBezTo>
                                    <a:pt x="26194" y="117177"/>
                                    <a:pt x="21927" y="121444"/>
                                    <a:pt x="16669" y="1214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95275" y="342900"/>
                              <a:ext cx="123825" cy="28575"/>
                            </a:xfrm>
                            <a:custGeom>
                              <a:avLst/>
                              <a:gdLst>
                                <a:gd name="connsiteX0" fmla="*/ 111919 w 123825"/>
                                <a:gd name="connsiteY0" fmla="*/ 26194 h 28575"/>
                                <a:gd name="connsiteX1" fmla="*/ 16669 w 123825"/>
                                <a:gd name="connsiteY1" fmla="*/ 26194 h 28575"/>
                                <a:gd name="connsiteX2" fmla="*/ 7144 w 123825"/>
                                <a:gd name="connsiteY2" fmla="*/ 16669 h 28575"/>
                                <a:gd name="connsiteX3" fmla="*/ 16669 w 123825"/>
                                <a:gd name="connsiteY3" fmla="*/ 7144 h 28575"/>
                                <a:gd name="connsiteX4" fmla="*/ 111919 w 123825"/>
                                <a:gd name="connsiteY4" fmla="*/ 7144 h 28575"/>
                                <a:gd name="connsiteX5" fmla="*/ 121444 w 123825"/>
                                <a:gd name="connsiteY5" fmla="*/ 16669 h 28575"/>
                                <a:gd name="connsiteX6" fmla="*/ 111919 w 123825"/>
                                <a:gd name="connsiteY6" fmla="*/ 26194 h 28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23825" h="28575">
                                  <a:moveTo>
                                    <a:pt x="111919" y="26194"/>
                                  </a:moveTo>
                                  <a:lnTo>
                                    <a:pt x="16669" y="26194"/>
                                  </a:lnTo>
                                  <a:cubicBezTo>
                                    <a:pt x="11411" y="26194"/>
                                    <a:pt x="7144" y="21927"/>
                                    <a:pt x="7144" y="16669"/>
                                  </a:cubicBezTo>
                                  <a:cubicBezTo>
                                    <a:pt x="7144" y="11411"/>
                                    <a:pt x="11411" y="7144"/>
                                    <a:pt x="16669" y="7144"/>
                                  </a:cubicBezTo>
                                  <a:lnTo>
                                    <a:pt x="111919" y="7144"/>
                                  </a:lnTo>
                                  <a:cubicBezTo>
                                    <a:pt x="117177" y="7144"/>
                                    <a:pt x="121444" y="11411"/>
                                    <a:pt x="121444" y="16669"/>
                                  </a:cubicBezTo>
                                  <a:cubicBezTo>
                                    <a:pt x="121444" y="21927"/>
                                    <a:pt x="117177" y="26194"/>
                                    <a:pt x="111919" y="26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4341"/>
                              <a:ext cx="276225" cy="200025"/>
                            </a:xfrm>
                            <a:custGeom>
                              <a:avLst/>
                              <a:gdLst>
                                <a:gd name="connsiteX0" fmla="*/ 273844 w 276225"/>
                                <a:gd name="connsiteY0" fmla="*/ 202378 h 200025"/>
                                <a:gd name="connsiteX1" fmla="*/ 16669 w 276225"/>
                                <a:gd name="connsiteY1" fmla="*/ 202378 h 200025"/>
                                <a:gd name="connsiteX2" fmla="*/ 7144 w 276225"/>
                                <a:gd name="connsiteY2" fmla="*/ 192853 h 200025"/>
                                <a:gd name="connsiteX3" fmla="*/ 7144 w 276225"/>
                                <a:gd name="connsiteY3" fmla="*/ 156934 h 200025"/>
                                <a:gd name="connsiteX4" fmla="*/ 51083 w 276225"/>
                                <a:gd name="connsiteY4" fmla="*/ 93707 h 200025"/>
                                <a:gd name="connsiteX5" fmla="*/ 141218 w 276225"/>
                                <a:gd name="connsiteY5" fmla="*/ 7144 h 200025"/>
                                <a:gd name="connsiteX6" fmla="*/ 158820 w 276225"/>
                                <a:gd name="connsiteY6" fmla="*/ 14440 h 200025"/>
                                <a:gd name="connsiteX7" fmla="*/ 58103 w 276225"/>
                                <a:gd name="connsiteY7" fmla="*/ 111423 h 200025"/>
                                <a:gd name="connsiteX8" fmla="*/ 26194 w 276225"/>
                                <a:gd name="connsiteY8" fmla="*/ 156934 h 200025"/>
                                <a:gd name="connsiteX9" fmla="*/ 26194 w 276225"/>
                                <a:gd name="connsiteY9" fmla="*/ 183328 h 200025"/>
                                <a:gd name="connsiteX10" fmla="*/ 273844 w 276225"/>
                                <a:gd name="connsiteY10" fmla="*/ 183328 h 200025"/>
                                <a:gd name="connsiteX11" fmla="*/ 273844 w 276225"/>
                                <a:gd name="connsiteY11" fmla="*/ 202378 h 200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76225" h="200025">
                                  <a:moveTo>
                                    <a:pt x="273844" y="202378"/>
                                  </a:moveTo>
                                  <a:lnTo>
                                    <a:pt x="16669" y="202378"/>
                                  </a:lnTo>
                                  <a:cubicBezTo>
                                    <a:pt x="11411" y="202378"/>
                                    <a:pt x="7144" y="198110"/>
                                    <a:pt x="7144" y="192853"/>
                                  </a:cubicBezTo>
                                  <a:lnTo>
                                    <a:pt x="7144" y="156934"/>
                                  </a:lnTo>
                                  <a:cubicBezTo>
                                    <a:pt x="7144" y="129121"/>
                                    <a:pt x="24394" y="104308"/>
                                    <a:pt x="51083" y="93707"/>
                                  </a:cubicBezTo>
                                  <a:cubicBezTo>
                                    <a:pt x="75200" y="84144"/>
                                    <a:pt x="121329" y="55140"/>
                                    <a:pt x="141218" y="7144"/>
                                  </a:cubicBezTo>
                                  <a:lnTo>
                                    <a:pt x="158820" y="14440"/>
                                  </a:lnTo>
                                  <a:cubicBezTo>
                                    <a:pt x="137941" y="64808"/>
                                    <a:pt x="91516" y="98165"/>
                                    <a:pt x="58103" y="111423"/>
                                  </a:cubicBezTo>
                                  <a:cubicBezTo>
                                    <a:pt x="38719" y="119120"/>
                                    <a:pt x="26194" y="136979"/>
                                    <a:pt x="26194" y="156934"/>
                                  </a:cubicBezTo>
                                  <a:lnTo>
                                    <a:pt x="26194" y="183328"/>
                                  </a:lnTo>
                                  <a:lnTo>
                                    <a:pt x="273844" y="183328"/>
                                  </a:lnTo>
                                  <a:lnTo>
                                    <a:pt x="273844" y="20237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229324" y="214332"/>
                              <a:ext cx="76200" cy="85725"/>
                            </a:xfrm>
                            <a:custGeom>
                              <a:avLst/>
                              <a:gdLst>
                                <a:gd name="connsiteX0" fmla="*/ 57464 w 76200"/>
                                <a:gd name="connsiteY0" fmla="*/ 85877 h 85725"/>
                                <a:gd name="connsiteX1" fmla="*/ 7144 w 76200"/>
                                <a:gd name="connsiteY1" fmla="*/ 14440 h 85725"/>
                                <a:gd name="connsiteX2" fmla="*/ 24746 w 76200"/>
                                <a:gd name="connsiteY2" fmla="*/ 7144 h 85725"/>
                                <a:gd name="connsiteX3" fmla="*/ 69675 w 76200"/>
                                <a:gd name="connsiteY3" fmla="*/ 71237 h 85725"/>
                                <a:gd name="connsiteX4" fmla="*/ 57464 w 76200"/>
                                <a:gd name="connsiteY4" fmla="*/ 85877 h 85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6200" h="85725">
                                  <a:moveTo>
                                    <a:pt x="57464" y="85877"/>
                                  </a:moveTo>
                                  <a:cubicBezTo>
                                    <a:pt x="37948" y="69618"/>
                                    <a:pt x="18679" y="42253"/>
                                    <a:pt x="7144" y="14440"/>
                                  </a:cubicBezTo>
                                  <a:lnTo>
                                    <a:pt x="24746" y="7144"/>
                                  </a:lnTo>
                                  <a:cubicBezTo>
                                    <a:pt x="35166" y="32280"/>
                                    <a:pt x="52378" y="56826"/>
                                    <a:pt x="69675" y="71237"/>
                                  </a:cubicBezTo>
                                  <a:lnTo>
                                    <a:pt x="57464" y="858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85725" y="0"/>
                              <a:ext cx="219075" cy="257175"/>
                            </a:xfrm>
                            <a:custGeom>
                              <a:avLst/>
                              <a:gdLst>
                                <a:gd name="connsiteX0" fmla="*/ 111919 w 219075"/>
                                <a:gd name="connsiteY0" fmla="*/ 254794 h 257175"/>
                                <a:gd name="connsiteX1" fmla="*/ 7144 w 219075"/>
                                <a:gd name="connsiteY1" fmla="*/ 111919 h 257175"/>
                                <a:gd name="connsiteX2" fmla="*/ 111919 w 219075"/>
                                <a:gd name="connsiteY2" fmla="*/ 7144 h 257175"/>
                                <a:gd name="connsiteX3" fmla="*/ 216694 w 219075"/>
                                <a:gd name="connsiteY3" fmla="*/ 111919 h 257175"/>
                                <a:gd name="connsiteX4" fmla="*/ 111919 w 219075"/>
                                <a:gd name="connsiteY4" fmla="*/ 254794 h 257175"/>
                                <a:gd name="connsiteX5" fmla="*/ 111919 w 219075"/>
                                <a:gd name="connsiteY5" fmla="*/ 26194 h 257175"/>
                                <a:gd name="connsiteX6" fmla="*/ 26194 w 219075"/>
                                <a:gd name="connsiteY6" fmla="*/ 111919 h 257175"/>
                                <a:gd name="connsiteX7" fmla="*/ 111919 w 219075"/>
                                <a:gd name="connsiteY7" fmla="*/ 235744 h 257175"/>
                                <a:gd name="connsiteX8" fmla="*/ 197644 w 219075"/>
                                <a:gd name="connsiteY8" fmla="*/ 111919 h 257175"/>
                                <a:gd name="connsiteX9" fmla="*/ 111919 w 219075"/>
                                <a:gd name="connsiteY9" fmla="*/ 26194 h 257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19075" h="257175">
                                  <a:moveTo>
                                    <a:pt x="111919" y="254794"/>
                                  </a:moveTo>
                                  <a:cubicBezTo>
                                    <a:pt x="51949" y="254794"/>
                                    <a:pt x="7144" y="179365"/>
                                    <a:pt x="7144" y="111919"/>
                                  </a:cubicBezTo>
                                  <a:cubicBezTo>
                                    <a:pt x="7144" y="48273"/>
                                    <a:pt x="48273" y="7144"/>
                                    <a:pt x="111919" y="7144"/>
                                  </a:cubicBezTo>
                                  <a:cubicBezTo>
                                    <a:pt x="175565" y="7144"/>
                                    <a:pt x="216694" y="48273"/>
                                    <a:pt x="216694" y="111919"/>
                                  </a:cubicBezTo>
                                  <a:cubicBezTo>
                                    <a:pt x="216694" y="179365"/>
                                    <a:pt x="171888" y="254794"/>
                                    <a:pt x="111919" y="254794"/>
                                  </a:cubicBezTo>
                                  <a:close/>
                                  <a:moveTo>
                                    <a:pt x="111919" y="26194"/>
                                  </a:moveTo>
                                  <a:cubicBezTo>
                                    <a:pt x="70475" y="26194"/>
                                    <a:pt x="26194" y="48711"/>
                                    <a:pt x="26194" y="111919"/>
                                  </a:cubicBezTo>
                                  <a:cubicBezTo>
                                    <a:pt x="26194" y="168002"/>
                                    <a:pt x="64437" y="235744"/>
                                    <a:pt x="111919" y="235744"/>
                                  </a:cubicBezTo>
                                  <a:cubicBezTo>
                                    <a:pt x="159391" y="235744"/>
                                    <a:pt x="197644" y="168002"/>
                                    <a:pt x="197644" y="111919"/>
                                  </a:cubicBezTo>
                                  <a:cubicBezTo>
                                    <a:pt x="197644" y="48711"/>
                                    <a:pt x="153362" y="26194"/>
                                    <a:pt x="111919" y="26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F09701" id="Group 5" o:spid="_x0000_s1026" alt="&quot;&quot;" style="position:absolute;margin-left:0;margin-top:1.5pt;width:573.85pt;height:99.35pt;z-index:251662336;mso-position-horizontal:center;mso-position-horizontal-relative:page;mso-width-relative:margin;mso-height-relative:margin" coordorigin=",1714" coordsize="72877,126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">
              <v:shape id="Rectangle: Single Corner Snipped 2" o:spid="_x0000_s1027" style="position:absolute;top:1714;width:72877;height:12619;visibility:visible;mso-wrap-style:square;v-text-anchor:middle" coordsize="7287768,126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" path="m,l6891199,r396569,396569l7287768,1261872,,1261872,,xe" fillcolor="#548dd4 [1951]" stroked="f" strokeweight="1pt">
                <v:path arrowok="t" o:connecttype="custom" o:connectlocs="0,0;6891199,0;7287768,396569;7287768,1261872;0,1261872;0,0" o:connectangles="0,0,0,0,0,0"/>
              </v:shape>
              <v:group id="Group 28" o:spid="_x0000_s1028" alt="&quot;&quot;" style="position:absolute;top:1714;width:72877;height:12619" coordsize="72877,1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20" o:spid="_x0000_s1029" alt="&quot;&quot;" style="position:absolute;width:72877;height:12618" coordsize="72872,1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4" o:spid="_x0000_s1030" alt="&quot;&quot;" style="position:absolute;left:69151;top:571;width:324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" fillcolor="#548dd4 [1951]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31" type="#_x0000_t75" alt="&quot;&quot;" style="position:absolute;width:72872;height:12579;visibility:visible;mso-wrap-style:square" coordsize="7287260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" path="m,l6887300,r399960,399960l7287260,1257935,,1257935,,xe">
                    <v:imagedata r:id="rId2" o:title="" grayscale="t"/>
                    <v:formulas/>
                    <v:path o:extrusionok="t" o:connecttype="custom" o:connectlocs="0,0;6887300,0;7287260,399960;7287260,1257935;0,1257935;0,0" o:connectangles="0,0,0,0,0,0"/>
                  </v:shape>
                  <v:oval id="Oval 6" o:spid="_x0000_s1032" alt="&quot;&quot;" style="position:absolute;left:2095;top:3333;width:6446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" fillcolor="white [3212]" stroked="f" strokeweight="1pt">
                    <v:fill opacity="15677f"/>
                  </v:oval>
                </v:group>
                <v:group id="Group 21" o:spid="_x0000_s1033" alt="Icon Client Intake" style="position:absolute;left:3333;top:4000;width:4668;height:4667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: Shape 22" o:spid="_x0000_s1034" style="position:absolute;left:247650;top:247650;width:219075;height:219075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" path="m111919,216694c54159,216694,7144,169678,7144,111919,7144,54159,54159,7144,111919,7144v57759,,104775,47015,104775,104775c216694,169678,169678,216694,111919,216694xm111919,26194v-47263,,-85725,38462,-85725,85725c26194,159182,64656,197644,111919,197644v47263,,85725,-38462,85725,-85725c197644,64656,159182,26194,111919,26194xe" filled="f" stroked="f">
                    <v:stroke joinstyle="miter"/>
                    <v:path arrowok="t" o:connecttype="custom" o:connectlocs="111919,216694;7144,111919;111919,7144;216694,111919;111919,216694;111919,26194;26194,111919;111919,197644;197644,111919;111919,26194" o:connectangles="0,0,0,0,0,0,0,0,0,0"/>
                  </v:shape>
                  <v:shape id="Freeform: Shape 23" o:spid="_x0000_s1035" style="position:absolute;left:342900;top:295275;width:28575;height:123825;visibility:visible;mso-wrap-style:square;v-text-anchor:middle" coordsize="2857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" path="m16669,121444v-5258,,-9525,-4267,-9525,-9525l7144,16669v,-5258,4267,-9525,9525,-9525c21927,7144,26194,11411,26194,16669r,95250c26194,117177,21927,121444,16669,121444xe" filled="f" stroked="f">
                    <v:stroke joinstyle="miter"/>
                    <v:path arrowok="t" o:connecttype="custom" o:connectlocs="16669,121444;7144,111919;7144,16669;16669,7144;26194,16669;26194,111919;16669,121444" o:connectangles="0,0,0,0,0,0,0"/>
                  </v:shape>
                  <v:shape id="Freeform: Shape 24" o:spid="_x0000_s1036" style="position:absolute;left:295275;top:342900;width:123825;height:28575;visibility:visible;mso-wrap-style:square;v-text-anchor:middle" coordsize="12382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" path="m111919,26194r-95250,c11411,26194,7144,21927,7144,16669v,-5258,4267,-9525,9525,-9525l111919,7144v5258,,9525,4267,9525,9525c121444,21927,117177,26194,111919,26194xe" filled="f" stroked="f">
                    <v:stroke joinstyle="miter"/>
                    <v:path arrowok="t" o:connecttype="custom" o:connectlocs="111919,26194;16669,26194;7144,16669;16669,7144;111919,7144;121444,16669;111919,26194" o:connectangles="0,0,0,0,0,0,0"/>
                  </v:shape>
                  <v:shape id="Freeform: Shape 25" o:spid="_x0000_s1037" style="position:absolute;top:214341;width:276225;height:200025;visibility:visible;mso-wrap-style:square;v-text-anchor:middle" coordsize="2762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" path="m273844,202378r-257175,c11411,202378,7144,198110,7144,192853r,-35919c7144,129121,24394,104308,51083,93707,75200,84144,121329,55140,141218,7144r17602,7296c137941,64808,91516,98165,58103,111423v-19384,7697,-31909,25556,-31909,45511l26194,183328r247650,l273844,202378xe" filled="f" stroked="f">
                    <v:stroke joinstyle="miter"/>
                    <v:path arrowok="t" o:connecttype="custom" o:connectlocs="273844,202378;16669,202378;7144,192853;7144,156934;51083,93707;141218,7144;158820,14440;58103,111423;26194,156934;26194,183328;273844,183328;273844,202378" o:connectangles="0,0,0,0,0,0,0,0,0,0,0,0"/>
                  </v:shape>
                  <v:shape id="Freeform: Shape 26" o:spid="_x0000_s1038" style="position:absolute;left:229324;top:214332;width:76200;height:85725;visibility:visible;mso-wrap-style:square;v-text-anchor:middle" coordsize="7620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" path="m57464,85877c37948,69618,18679,42253,7144,14440l24746,7144c35166,32280,52378,56826,69675,71237l57464,85877xe" filled="f" stroked="f">
                    <v:stroke joinstyle="miter"/>
                    <v:path arrowok="t" o:connecttype="custom" o:connectlocs="57464,85877;7144,14440;24746,7144;69675,71237;57464,85877" o:connectangles="0,0,0,0,0"/>
                  </v:shape>
                  <v:shape id="Freeform: Shape 27" o:spid="_x0000_s1039" style="position:absolute;left:85725;width:219075;height:257175;visibility:visible;mso-wrap-style:square;v-text-anchor:middle" coordsize="21907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" path="m111919,254794c51949,254794,7144,179365,7144,111919,7144,48273,48273,7144,111919,7144v63646,,104775,41129,104775,104775c216694,179365,171888,254794,111919,254794xm111919,26194v-41444,,-85725,22517,-85725,85725c26194,168002,64437,235744,111919,235744v47472,,85725,-67742,85725,-123825c197644,48711,153362,26194,111919,26194xe" filled="f" stroked="f">
                    <v:stroke joinstyle="miter"/>
                    <v:path arrowok="t" o:connecttype="custom" o:connectlocs="111919,254794;7144,111919;111919,7144;216694,111919;111919,254794;111919,26194;26194,111919;111919,235744;197644,111919;111919,26194" o:connectangles="0,0,0,0,0,0,0,0,0,0"/>
                  </v:shape>
                </v:group>
              </v:group>
              <w10:wrap anchorx="page"/>
            </v:group>
          </w:pict>
        </mc:Fallback>
      </mc:AlternateContent>
    </w:r>
    <w:r w:rsidR="008D204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F6AC46" wp14:editId="353BEB06">
              <wp:simplePos x="0" y="0"/>
              <wp:positionH relativeFrom="page">
                <wp:align>center</wp:align>
              </wp:positionH>
              <wp:positionV relativeFrom="paragraph">
                <wp:posOffset>1276146</wp:posOffset>
              </wp:positionV>
              <wp:extent cx="7287768" cy="8316671"/>
              <wp:effectExtent l="0" t="0" r="0" b="0"/>
              <wp:wrapNone/>
              <wp:docPr id="3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4FB03EB0-31AC-464A-A4CF-52AA945A224D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7768" cy="831667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1C0F4E63" id="Rectangle 3" o:spid="_x0000_s1026" alt="&quot;&quot;" style="position:absolute;margin-left:0;margin-top:100.5pt;width:573.85pt;height:654.85pt;z-index:251646976;visibility:visible;mso-wrap-style:square;mso-width-percent:0;mso-height-percent:82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82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" fillcolor="#f2f2f2 [305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C6AFB"/>
    <w:multiLevelType w:val="hybridMultilevel"/>
    <w:tmpl w:val="DC22853E"/>
    <w:lvl w:ilvl="0" w:tplc="1A6AC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YYGtQBZoIKsLQAAAA=="/>
  </w:docVars>
  <w:rsids>
    <w:rsidRoot w:val="008B4560"/>
    <w:rsid w:val="0006314B"/>
    <w:rsid w:val="00071C9B"/>
    <w:rsid w:val="000B0BAC"/>
    <w:rsid w:val="000B7D73"/>
    <w:rsid w:val="00115EE1"/>
    <w:rsid w:val="001757AF"/>
    <w:rsid w:val="001A0130"/>
    <w:rsid w:val="001A0EEB"/>
    <w:rsid w:val="001E70F5"/>
    <w:rsid w:val="001F3C8A"/>
    <w:rsid w:val="00226EE9"/>
    <w:rsid w:val="00233B37"/>
    <w:rsid w:val="00267116"/>
    <w:rsid w:val="00303D02"/>
    <w:rsid w:val="00352B82"/>
    <w:rsid w:val="003770B6"/>
    <w:rsid w:val="0039410F"/>
    <w:rsid w:val="003A6179"/>
    <w:rsid w:val="003C0EFA"/>
    <w:rsid w:val="003C4AE8"/>
    <w:rsid w:val="003C6F35"/>
    <w:rsid w:val="003D644E"/>
    <w:rsid w:val="00402433"/>
    <w:rsid w:val="0047612E"/>
    <w:rsid w:val="004A6BF7"/>
    <w:rsid w:val="004C0757"/>
    <w:rsid w:val="004D42A7"/>
    <w:rsid w:val="004F1826"/>
    <w:rsid w:val="005626E1"/>
    <w:rsid w:val="005810A1"/>
    <w:rsid w:val="005A20B8"/>
    <w:rsid w:val="005B0D52"/>
    <w:rsid w:val="005E6FA8"/>
    <w:rsid w:val="005F2735"/>
    <w:rsid w:val="006662D2"/>
    <w:rsid w:val="00685C67"/>
    <w:rsid w:val="00694B20"/>
    <w:rsid w:val="006E1680"/>
    <w:rsid w:val="007261B4"/>
    <w:rsid w:val="0074671C"/>
    <w:rsid w:val="007718C6"/>
    <w:rsid w:val="007972D4"/>
    <w:rsid w:val="007B73A6"/>
    <w:rsid w:val="007D442C"/>
    <w:rsid w:val="007D6FD4"/>
    <w:rsid w:val="008045C5"/>
    <w:rsid w:val="00826045"/>
    <w:rsid w:val="00835F7E"/>
    <w:rsid w:val="00866BB6"/>
    <w:rsid w:val="00881E27"/>
    <w:rsid w:val="008B4560"/>
    <w:rsid w:val="008D204B"/>
    <w:rsid w:val="008E2753"/>
    <w:rsid w:val="0093029C"/>
    <w:rsid w:val="00943146"/>
    <w:rsid w:val="00966DA4"/>
    <w:rsid w:val="00976C6F"/>
    <w:rsid w:val="00982F8B"/>
    <w:rsid w:val="00985B11"/>
    <w:rsid w:val="009B4835"/>
    <w:rsid w:val="009E218D"/>
    <w:rsid w:val="009E70CA"/>
    <w:rsid w:val="00A03619"/>
    <w:rsid w:val="00A5525F"/>
    <w:rsid w:val="00AF3F0C"/>
    <w:rsid w:val="00B00637"/>
    <w:rsid w:val="00B24AB5"/>
    <w:rsid w:val="00B4276C"/>
    <w:rsid w:val="00B6413A"/>
    <w:rsid w:val="00BD2198"/>
    <w:rsid w:val="00BE3065"/>
    <w:rsid w:val="00C741D1"/>
    <w:rsid w:val="00CD5B0D"/>
    <w:rsid w:val="00D0459F"/>
    <w:rsid w:val="00D23801"/>
    <w:rsid w:val="00D24661"/>
    <w:rsid w:val="00D26345"/>
    <w:rsid w:val="00D4692D"/>
    <w:rsid w:val="00D502F1"/>
    <w:rsid w:val="00D70741"/>
    <w:rsid w:val="00D76D76"/>
    <w:rsid w:val="00DB1C06"/>
    <w:rsid w:val="00DC6723"/>
    <w:rsid w:val="00E01F0D"/>
    <w:rsid w:val="00E22CB6"/>
    <w:rsid w:val="00E413DD"/>
    <w:rsid w:val="00E64B0E"/>
    <w:rsid w:val="00ED7BA0"/>
    <w:rsid w:val="00F44389"/>
    <w:rsid w:val="00F6759A"/>
    <w:rsid w:val="00F8124D"/>
    <w:rsid w:val="00FA5193"/>
    <w:rsid w:val="00FA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65"/>
  </w:style>
  <w:style w:type="paragraph" w:styleId="Heading1">
    <w:name w:val="heading 1"/>
    <w:basedOn w:val="Normal"/>
    <w:next w:val="Normal"/>
    <w:link w:val="Heading1Char"/>
    <w:uiPriority w:val="9"/>
    <w:qFormat/>
    <w:rsid w:val="00D76D76"/>
    <w:pPr>
      <w:outlineLvl w:val="0"/>
    </w:pPr>
    <w:rPr>
      <w:noProof/>
      <w:color w:val="1F497D" w:themeColor="text2"/>
      <w:sz w:val="1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D6FD4"/>
    <w:rPr>
      <w:i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D6FD4"/>
    <w:rPr>
      <w:i/>
      <w:sz w:val="14"/>
    </w:rPr>
  </w:style>
  <w:style w:type="paragraph" w:styleId="Footer">
    <w:name w:val="footer"/>
    <w:basedOn w:val="Normal"/>
    <w:link w:val="FooterChar"/>
    <w:uiPriority w:val="99"/>
    <w:semiHidden/>
    <w:rsid w:val="009B4835"/>
  </w:style>
  <w:style w:type="character" w:customStyle="1" w:styleId="FooterChar">
    <w:name w:val="Footer Char"/>
    <w:basedOn w:val="DefaultParagraphFont"/>
    <w:link w:val="Footer"/>
    <w:uiPriority w:val="99"/>
    <w:semiHidden/>
    <w:rsid w:val="00BE3065"/>
  </w:style>
  <w:style w:type="paragraph" w:styleId="NormalWeb">
    <w:name w:val="Normal (Web)"/>
    <w:basedOn w:val="Normal"/>
    <w:uiPriority w:val="99"/>
    <w:semiHidden/>
    <w:unhideWhenUsed/>
    <w:rsid w:val="001A013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rsid w:val="001A0130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26EE9"/>
    <w:rPr>
      <w:rFonts w:asciiTheme="majorHAnsi" w:eastAsia="Times New Roman" w:hAnsiTheme="majorHAnsi" w:cs="Arial"/>
      <w:i/>
      <w:iCs/>
      <w:kern w:val="24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226EE9"/>
    <w:rPr>
      <w:rFonts w:asciiTheme="majorHAnsi" w:eastAsia="Times New Roman" w:hAnsiTheme="majorHAnsi" w:cs="Arial"/>
      <w:i/>
      <w:iCs/>
      <w:kern w:val="24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6D76"/>
    <w:rPr>
      <w:noProof/>
      <w:color w:val="1F497D" w:themeColor="text2"/>
      <w:sz w:val="18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D76D76"/>
    <w:pPr>
      <w:spacing w:line="560" w:lineRule="exact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76"/>
    <w:rPr>
      <w:rFonts w:asciiTheme="majorHAnsi" w:eastAsiaTheme="majorEastAsia" w:hAnsiTheme="majorHAnsi" w:cstheme="majorBidi"/>
      <w:b/>
      <w:color w:val="FFFFFF" w:themeColor="background1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071C9B"/>
    <w:pPr>
      <w:numPr>
        <w:ilvl w:val="1"/>
      </w:numPr>
      <w:spacing w:line="252" w:lineRule="auto"/>
      <w:ind w:left="3542"/>
    </w:pPr>
    <w:rPr>
      <w:rFonts w:eastAsiaTheme="minorEastAsia"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3065"/>
    <w:rPr>
      <w:rFonts w:eastAsiaTheme="minorEastAsia"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ED7B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em\AppData\Roaming\Microsoft\Templates\Client%20intake%20phone%20script%20small%20busine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A44178C4A648B9B6FC5AC4422D1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BB94-8657-440E-BF51-CAC4D3DD1917}"/>
      </w:docPartPr>
      <w:docPartBody>
        <w:p w:rsidR="00EA14AF" w:rsidRDefault="000474CB">
          <w:pPr>
            <w:pStyle w:val="DBA44178C4A648B9B6FC5AC4422D165B"/>
          </w:pPr>
          <w:r w:rsidRPr="00ED7BA0">
            <w:t>Good morning / afternoon / evening, thank you for calling COMPANY NAME.</w:t>
          </w:r>
        </w:p>
      </w:docPartBody>
    </w:docPart>
    <w:docPart>
      <w:docPartPr>
        <w:name w:val="1C1564DD6EFD4B9BA2141E359A28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EFB2-9C1D-4E4A-88D6-EEC4D56A3081}"/>
      </w:docPartPr>
      <w:docPartBody>
        <w:p w:rsidR="00EA14AF" w:rsidRDefault="000474CB">
          <w:pPr>
            <w:pStyle w:val="1C1564DD6EFD4B9BA2141E359A28F7EF"/>
          </w:pPr>
          <w:r w:rsidRPr="00C741D1">
            <w:t>Date</w:t>
          </w:r>
        </w:p>
      </w:docPartBody>
    </w:docPart>
    <w:docPart>
      <w:docPartPr>
        <w:name w:val="3E58EE02A46E4B45879AFAF74A2A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36306-ADAC-4FE1-B178-3814FD68FF69}"/>
      </w:docPartPr>
      <w:docPartBody>
        <w:p w:rsidR="00EA14AF" w:rsidRDefault="000474CB">
          <w:pPr>
            <w:pStyle w:val="3E58EE02A46E4B45879AFAF74A2A22CB"/>
          </w:pPr>
          <w:r w:rsidRPr="00A03619">
            <w:t>MM</w:t>
          </w:r>
        </w:p>
      </w:docPartBody>
    </w:docPart>
    <w:docPart>
      <w:docPartPr>
        <w:name w:val="2E9DA40A46D842D98979270C0F0A7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30B23-024B-4759-9FEE-A11196A8AC0F}"/>
      </w:docPartPr>
      <w:docPartBody>
        <w:p w:rsidR="00EA14AF" w:rsidRDefault="000474CB">
          <w:pPr>
            <w:pStyle w:val="2E9DA40A46D842D98979270C0F0A71CE"/>
          </w:pPr>
          <w:r w:rsidRPr="00A03619">
            <w:t>DD</w:t>
          </w:r>
        </w:p>
      </w:docPartBody>
    </w:docPart>
    <w:docPart>
      <w:docPartPr>
        <w:name w:val="50C0C597BDA94039AB552EC8AD117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FD56-A037-4061-B43F-384FA4B26871}"/>
      </w:docPartPr>
      <w:docPartBody>
        <w:p w:rsidR="00EA14AF" w:rsidRDefault="000474CB">
          <w:pPr>
            <w:pStyle w:val="50C0C597BDA94039AB552EC8AD1176CA"/>
          </w:pPr>
          <w:r w:rsidRPr="00A03619">
            <w:t>YY</w:t>
          </w:r>
        </w:p>
      </w:docPartBody>
    </w:docPart>
    <w:docPart>
      <w:docPartPr>
        <w:name w:val="660CD73F294942BCB6247E387C2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A19EF-FEAF-4F13-B11B-F52194896A35}"/>
      </w:docPartPr>
      <w:docPartBody>
        <w:p w:rsidR="00EA14AF" w:rsidRDefault="000474CB">
          <w:pPr>
            <w:pStyle w:val="660CD73F294942BCB6247E387C21EE78"/>
          </w:pPr>
          <w:r w:rsidRPr="00ED7BA0">
            <w:t>This is</w:t>
          </w:r>
        </w:p>
      </w:docPartBody>
    </w:docPart>
    <w:docPart>
      <w:docPartPr>
        <w:name w:val="C1DB4DB39D824EBB91E4971030488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2B55E-956A-4557-99B5-BF0DBC993A24}"/>
      </w:docPartPr>
      <w:docPartBody>
        <w:p w:rsidR="00EA14AF" w:rsidRDefault="000474CB">
          <w:pPr>
            <w:pStyle w:val="C1DB4DB39D824EBB91E4971030488F16"/>
          </w:pPr>
          <w:r w:rsidRPr="00A03619">
            <w:t>Name of Representative/Executive</w:t>
          </w:r>
        </w:p>
      </w:docPartBody>
    </w:docPart>
    <w:docPart>
      <w:docPartPr>
        <w:name w:val="198AB367C2B2447BB17248D06137F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30CF-8B8D-4561-A538-C5126BFE3232}"/>
      </w:docPartPr>
      <w:docPartBody>
        <w:p w:rsidR="00EA14AF" w:rsidRDefault="000474CB">
          <w:pPr>
            <w:pStyle w:val="198AB367C2B2447BB17248D06137F56E"/>
          </w:pPr>
          <w:r w:rsidRPr="0093029C">
            <w:t>I’ll be glad to assist you today. May I please ask with whom I am speaking?</w:t>
          </w:r>
        </w:p>
      </w:docPartBody>
    </w:docPart>
    <w:docPart>
      <w:docPartPr>
        <w:name w:val="D20A9DB8978C4EA8ADE871B86651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3281-E03B-4E9D-8910-691215420BD4}"/>
      </w:docPartPr>
      <w:docPartBody>
        <w:p w:rsidR="00EA14AF" w:rsidRDefault="000474CB">
          <w:pPr>
            <w:pStyle w:val="D20A9DB8978C4EA8ADE871B8665147B9"/>
          </w:pPr>
          <w:r w:rsidRPr="00D26345">
            <w:t>Name of Client</w:t>
          </w:r>
        </w:p>
      </w:docPartBody>
    </w:docPart>
    <w:docPart>
      <w:docPartPr>
        <w:name w:val="5D8FE3FCB4A34E908ECEE17199F86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C2AE7-B12E-4119-A830-4F81619BA528}"/>
      </w:docPartPr>
      <w:docPartBody>
        <w:p w:rsidR="00EA14AF" w:rsidRDefault="000474CB">
          <w:pPr>
            <w:pStyle w:val="5D8FE3FCB4A34E908ECEE17199F8661C"/>
          </w:pPr>
          <w:r w:rsidRPr="0093029C">
            <w:t>Thank you; client name, do you mind sharing your occupation?</w:t>
          </w:r>
        </w:p>
      </w:docPartBody>
    </w:docPart>
    <w:docPart>
      <w:docPartPr>
        <w:name w:val="46A0CA00DCA74EE1BDA07203880CB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6270-6865-491B-B068-1CCB77BB9F04}"/>
      </w:docPartPr>
      <w:docPartBody>
        <w:p w:rsidR="00EA14AF" w:rsidRDefault="000474CB">
          <w:pPr>
            <w:pStyle w:val="46A0CA00DCA74EE1BDA07203880CB332"/>
          </w:pPr>
          <w:r w:rsidRPr="00D26345">
            <w:t>Occupation</w:t>
          </w:r>
        </w:p>
      </w:docPartBody>
    </w:docPart>
    <w:docPart>
      <w:docPartPr>
        <w:name w:val="BF84466936454D4281B9744216B04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00ACE-F92E-472C-9B74-2AED734BBCAF}"/>
      </w:docPartPr>
      <w:docPartBody>
        <w:p w:rsidR="00EA14AF" w:rsidRDefault="000474CB">
          <w:pPr>
            <w:pStyle w:val="BF84466936454D4281B9744216B040C8"/>
          </w:pPr>
          <w:r w:rsidRPr="00685C67">
            <w:rPr>
              <w:rStyle w:val="PlaceholderText"/>
            </w:rPr>
            <w:t>Have you used any of our services before?</w:t>
          </w:r>
        </w:p>
      </w:docPartBody>
    </w:docPart>
    <w:docPart>
      <w:docPartPr>
        <w:name w:val="E6E4CF933CD942A6BD0F4CCD17EF2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CD692-8896-45D1-87B6-CFE5EE8FE7D0}"/>
      </w:docPartPr>
      <w:docPartBody>
        <w:p w:rsidR="00EA14AF" w:rsidRDefault="000474CB">
          <w:pPr>
            <w:pStyle w:val="E6E4CF933CD942A6BD0F4CCD17EF2BAE"/>
          </w:pPr>
          <w:r w:rsidRPr="00D26345">
            <w:t>Yes</w:t>
          </w:r>
        </w:p>
      </w:docPartBody>
    </w:docPart>
    <w:docPart>
      <w:docPartPr>
        <w:name w:val="047F778F2EF34E70B567C65E4A933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76890-1CDD-4DFE-9E4B-B6492F8DB435}"/>
      </w:docPartPr>
      <w:docPartBody>
        <w:p w:rsidR="00EA14AF" w:rsidRDefault="000474CB">
          <w:pPr>
            <w:pStyle w:val="047F778F2EF34E70B567C65E4A933509"/>
          </w:pPr>
          <w:r w:rsidRPr="00D26345">
            <w:t>No</w:t>
          </w:r>
        </w:p>
      </w:docPartBody>
    </w:docPart>
    <w:docPart>
      <w:docPartPr>
        <w:name w:val="FC42E37B0BB14F2A9C63F87EFFFEC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41071-957E-4C73-BBAD-7675CB6F2420}"/>
      </w:docPartPr>
      <w:docPartBody>
        <w:p w:rsidR="00EA14AF" w:rsidRDefault="000474CB">
          <w:pPr>
            <w:pStyle w:val="FC42E37B0BB14F2A9C63F87EFFFEC706"/>
          </w:pPr>
          <w:r w:rsidRPr="00C741D1">
            <w:t>Specify</w:t>
          </w:r>
        </w:p>
      </w:docPartBody>
    </w:docPart>
    <w:docPart>
      <w:docPartPr>
        <w:name w:val="A690660D947E4905BCAD7D3D0637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7154C-AF67-49A3-A582-855144682FDE}"/>
      </w:docPartPr>
      <w:docPartBody>
        <w:p w:rsidR="00EA14AF" w:rsidRDefault="000474CB">
          <w:pPr>
            <w:pStyle w:val="A690660D947E4905BCAD7D3D06371BD8"/>
          </w:pPr>
          <w:r w:rsidRPr="00C741D1">
            <w:t>Client Requirement</w:t>
          </w:r>
        </w:p>
      </w:docPartBody>
    </w:docPart>
    <w:docPart>
      <w:docPartPr>
        <w:name w:val="2749B8150B0742408B1501E49B60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D6064-DD3D-4727-B874-628821525CEA}"/>
      </w:docPartPr>
      <w:docPartBody>
        <w:p w:rsidR="00EA14AF" w:rsidRDefault="000474CB">
          <w:pPr>
            <w:pStyle w:val="2749B8150B0742408B1501E49B60C792"/>
          </w:pPr>
          <w:r w:rsidRPr="00C741D1">
            <w:t>Senior Citizen</w:t>
          </w:r>
        </w:p>
      </w:docPartBody>
    </w:docPart>
    <w:docPart>
      <w:docPartPr>
        <w:name w:val="D3B724FE940A4504A5946D2A51C37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54BD6-7486-4597-AA71-57CF195B8E8F}"/>
      </w:docPartPr>
      <w:docPartBody>
        <w:p w:rsidR="00EA14AF" w:rsidRDefault="000474CB">
          <w:pPr>
            <w:pStyle w:val="D3B724FE940A4504A5946D2A51C37C6A"/>
          </w:pPr>
          <w:r w:rsidRPr="00C741D1">
            <w:t>Your Own</w:t>
          </w:r>
        </w:p>
      </w:docPartBody>
    </w:docPart>
    <w:docPart>
      <w:docPartPr>
        <w:name w:val="B0A8AEF6D5F84205903102064BAF0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E7E1-2DEE-4BB9-A55C-658486986FFF}"/>
      </w:docPartPr>
      <w:docPartBody>
        <w:p w:rsidR="00EA14AF" w:rsidRDefault="000474CB">
          <w:pPr>
            <w:pStyle w:val="B0A8AEF6D5F84205903102064BAF02ED"/>
          </w:pPr>
          <w:r w:rsidRPr="00C741D1">
            <w:t>Your Own</w:t>
          </w:r>
        </w:p>
      </w:docPartBody>
    </w:docPart>
    <w:docPart>
      <w:docPartPr>
        <w:name w:val="B136EF15A2D34A2E948D0092462CD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8CBA-ACA5-4E4B-A255-D698B2A43E9A}"/>
      </w:docPartPr>
      <w:docPartBody>
        <w:p w:rsidR="00EA14AF" w:rsidRDefault="000474CB">
          <w:pPr>
            <w:pStyle w:val="B136EF15A2D34A2E948D0092462CD6B6"/>
          </w:pPr>
          <w:r w:rsidRPr="0093029C">
            <w:t>Is there anything else that I can assist you with?</w:t>
          </w:r>
        </w:p>
      </w:docPartBody>
    </w:docPart>
    <w:docPart>
      <w:docPartPr>
        <w:name w:val="030736FE9DB74556A15D0E056E227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C95C-289D-4C59-947C-2639781C0DFB}"/>
      </w:docPartPr>
      <w:docPartBody>
        <w:p w:rsidR="00EA14AF" w:rsidRDefault="000474CB">
          <w:pPr>
            <w:pStyle w:val="030736FE9DB74556A15D0E056E227DE2"/>
          </w:pPr>
          <w:r w:rsidRPr="00C741D1">
            <w:t>If Yes, add Client Requirement</w:t>
          </w:r>
        </w:p>
      </w:docPartBody>
    </w:docPart>
    <w:docPart>
      <w:docPartPr>
        <w:name w:val="C9AE1B037E3C4CC594D61CB7D1C5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6F2B0-B560-42A9-8244-C829A2A78739}"/>
      </w:docPartPr>
      <w:docPartBody>
        <w:p w:rsidR="00EA14AF" w:rsidRDefault="000474CB">
          <w:pPr>
            <w:pStyle w:val="C9AE1B037E3C4CC594D61CB7D1C5FB1C"/>
          </w:pPr>
          <w:r w:rsidRPr="0093029C">
            <w:t>Thank you for your interest in our services.</w:t>
          </w:r>
        </w:p>
      </w:docPartBody>
    </w:docPart>
    <w:docPart>
      <w:docPartPr>
        <w:name w:val="2EB54A016FDD48468A42C55D71C7B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5C2E1-15AD-4614-96F9-A8BCED9AA992}"/>
      </w:docPartPr>
      <w:docPartBody>
        <w:p w:rsidR="00EA14AF" w:rsidRDefault="000474CB">
          <w:pPr>
            <w:pStyle w:val="2EB54A016FDD48468A42C55D71C7BDAE"/>
          </w:pPr>
          <w:r w:rsidRPr="0093029C">
            <w:t>Once again, this is</w:t>
          </w:r>
        </w:p>
      </w:docPartBody>
    </w:docPart>
    <w:docPart>
      <w:docPartPr>
        <w:name w:val="6F8F49D7E4604510856E211199930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72AA-A63D-4798-9A3D-FDC96E5A8D32}"/>
      </w:docPartPr>
      <w:docPartBody>
        <w:p w:rsidR="00EA14AF" w:rsidRDefault="000474CB">
          <w:pPr>
            <w:pStyle w:val="6F8F49D7E4604510856E211199930A3D"/>
          </w:pPr>
          <w:r w:rsidRPr="00685C67">
            <w:t>Name of Representative/Executive</w:t>
          </w:r>
        </w:p>
      </w:docPartBody>
    </w:docPart>
    <w:docPart>
      <w:docPartPr>
        <w:name w:val="40B641BD719D4CF79311A6C552680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E1C54-3FC9-4946-8A2E-FF9941E01DE7}"/>
      </w:docPartPr>
      <w:docPartBody>
        <w:p w:rsidR="00EA14AF" w:rsidRDefault="000474CB">
          <w:pPr>
            <w:pStyle w:val="40B641BD719D4CF79311A6C552680D55"/>
          </w:pPr>
          <w:r w:rsidRPr="00685C67">
            <w:t>You can reach us at PHONE NUMBER. We are available from</w:t>
          </w:r>
        </w:p>
      </w:docPartBody>
    </w:docPart>
    <w:docPart>
      <w:docPartPr>
        <w:name w:val="14B1EEA6A8184FA5A3962CC52E2D9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BA2D6-6F42-4941-886A-4A5BAF2769C7}"/>
      </w:docPartPr>
      <w:docPartBody>
        <w:p w:rsidR="00EA14AF" w:rsidRDefault="000474CB">
          <w:pPr>
            <w:pStyle w:val="14B1EEA6A8184FA5A3962CC52E2D91BF"/>
          </w:pPr>
          <w:r w:rsidRPr="0093029C">
            <w:t>to</w:t>
          </w:r>
        </w:p>
      </w:docPartBody>
    </w:docPart>
    <w:docPart>
      <w:docPartPr>
        <w:name w:val="0F7D3F4B2FC945CAA137FA17C8362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6F21-965E-4283-A5A2-6F893B93C712}"/>
      </w:docPartPr>
      <w:docPartBody>
        <w:p w:rsidR="00EA14AF" w:rsidRDefault="000474CB">
          <w:pPr>
            <w:pStyle w:val="0F7D3F4B2FC945CAA137FA17C8362205"/>
          </w:pPr>
          <w:r w:rsidRPr="0093029C">
            <w:t>Mondays to Saturdays</w:t>
          </w:r>
        </w:p>
      </w:docPartBody>
    </w:docPart>
    <w:docPart>
      <w:docPartPr>
        <w:name w:val="72E0F5FC7F5F42DDB6FFF375A08ED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510A-507A-4BBD-A18C-929C18856B20}"/>
      </w:docPartPr>
      <w:docPartBody>
        <w:p w:rsidR="00EA14AF" w:rsidRDefault="000474CB">
          <w:pPr>
            <w:pStyle w:val="72E0F5FC7F5F42DDB6FFF375A08ED45F"/>
          </w:pPr>
          <w:r w:rsidRPr="0093029C">
            <w:t>all 7 days of the week.</w:t>
          </w:r>
        </w:p>
      </w:docPartBody>
    </w:docPart>
    <w:docPart>
      <w:docPartPr>
        <w:name w:val="B9459CCF2C314310BB9B205484E9D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C5BB8-2ACF-422B-AD00-9738CE2810EE}"/>
      </w:docPartPr>
      <w:docPartBody>
        <w:p w:rsidR="00E10C07" w:rsidRDefault="000474CB" w:rsidP="0093029C">
          <w:pPr>
            <w:pStyle w:val="Quote"/>
          </w:pPr>
          <w:r>
            <w:t xml:space="preserve">I will be in touch with you soon. </w:t>
          </w:r>
        </w:p>
        <w:p w:rsidR="00EA14AF" w:rsidRDefault="000474CB">
          <w:pPr>
            <w:pStyle w:val="B9459CCF2C314310BB9B205484E9D013"/>
          </w:pPr>
          <w:r>
            <w:t>Thanks again for your call and have a wonderful 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AB"/>
    <w:rsid w:val="000474CB"/>
    <w:rsid w:val="00216026"/>
    <w:rsid w:val="00D11BAB"/>
    <w:rsid w:val="00EA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A44178C4A648B9B6FC5AC4422D165B">
    <w:name w:val="DBA44178C4A648B9B6FC5AC4422D165B"/>
  </w:style>
  <w:style w:type="paragraph" w:customStyle="1" w:styleId="1C1564DD6EFD4B9BA2141E359A28F7EF">
    <w:name w:val="1C1564DD6EFD4B9BA2141E359A28F7EF"/>
  </w:style>
  <w:style w:type="paragraph" w:customStyle="1" w:styleId="3E58EE02A46E4B45879AFAF74A2A22CB">
    <w:name w:val="3E58EE02A46E4B45879AFAF74A2A22CB"/>
  </w:style>
  <w:style w:type="paragraph" w:customStyle="1" w:styleId="2E9DA40A46D842D98979270C0F0A71CE">
    <w:name w:val="2E9DA40A46D842D98979270C0F0A71CE"/>
  </w:style>
  <w:style w:type="paragraph" w:customStyle="1" w:styleId="50C0C597BDA94039AB552EC8AD1176CA">
    <w:name w:val="50C0C597BDA94039AB552EC8AD1176CA"/>
  </w:style>
  <w:style w:type="paragraph" w:customStyle="1" w:styleId="660CD73F294942BCB6247E387C21EE78">
    <w:name w:val="660CD73F294942BCB6247E387C21EE78"/>
  </w:style>
  <w:style w:type="paragraph" w:customStyle="1" w:styleId="C1DB4DB39D824EBB91E4971030488F16">
    <w:name w:val="C1DB4DB39D824EBB91E4971030488F16"/>
  </w:style>
  <w:style w:type="paragraph" w:customStyle="1" w:styleId="198AB367C2B2447BB17248D06137F56E">
    <w:name w:val="198AB367C2B2447BB17248D06137F56E"/>
  </w:style>
  <w:style w:type="paragraph" w:customStyle="1" w:styleId="D20A9DB8978C4EA8ADE871B8665147B9">
    <w:name w:val="D20A9DB8978C4EA8ADE871B8665147B9"/>
  </w:style>
  <w:style w:type="paragraph" w:customStyle="1" w:styleId="5D8FE3FCB4A34E908ECEE17199F8661C">
    <w:name w:val="5D8FE3FCB4A34E908ECEE17199F8661C"/>
  </w:style>
  <w:style w:type="paragraph" w:customStyle="1" w:styleId="46A0CA00DCA74EE1BDA07203880CB332">
    <w:name w:val="46A0CA00DCA74EE1BDA07203880CB33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84466936454D4281B9744216B040C8">
    <w:name w:val="BF84466936454D4281B9744216B040C8"/>
  </w:style>
  <w:style w:type="paragraph" w:customStyle="1" w:styleId="E6E4CF933CD942A6BD0F4CCD17EF2BAE">
    <w:name w:val="E6E4CF933CD942A6BD0F4CCD17EF2BAE"/>
  </w:style>
  <w:style w:type="paragraph" w:customStyle="1" w:styleId="047F778F2EF34E70B567C65E4A933509">
    <w:name w:val="047F778F2EF34E70B567C65E4A933509"/>
  </w:style>
  <w:style w:type="paragraph" w:customStyle="1" w:styleId="FC42E37B0BB14F2A9C63F87EFFFEC706">
    <w:name w:val="FC42E37B0BB14F2A9C63F87EFFFEC706"/>
  </w:style>
  <w:style w:type="paragraph" w:customStyle="1" w:styleId="A690660D947E4905BCAD7D3D06371BD8">
    <w:name w:val="A690660D947E4905BCAD7D3D06371BD8"/>
  </w:style>
  <w:style w:type="paragraph" w:customStyle="1" w:styleId="2749B8150B0742408B1501E49B60C792">
    <w:name w:val="2749B8150B0742408B1501E49B60C792"/>
  </w:style>
  <w:style w:type="paragraph" w:customStyle="1" w:styleId="D3B724FE940A4504A5946D2A51C37C6A">
    <w:name w:val="D3B724FE940A4504A5946D2A51C37C6A"/>
  </w:style>
  <w:style w:type="paragraph" w:customStyle="1" w:styleId="B0A8AEF6D5F84205903102064BAF02ED">
    <w:name w:val="B0A8AEF6D5F84205903102064BAF02ED"/>
  </w:style>
  <w:style w:type="paragraph" w:customStyle="1" w:styleId="B136EF15A2D34A2E948D0092462CD6B6">
    <w:name w:val="B136EF15A2D34A2E948D0092462CD6B6"/>
  </w:style>
  <w:style w:type="paragraph" w:customStyle="1" w:styleId="030736FE9DB74556A15D0E056E227DE2">
    <w:name w:val="030736FE9DB74556A15D0E056E227DE2"/>
  </w:style>
  <w:style w:type="paragraph" w:customStyle="1" w:styleId="C9AE1B037E3C4CC594D61CB7D1C5FB1C">
    <w:name w:val="C9AE1B037E3C4CC594D61CB7D1C5FB1C"/>
  </w:style>
  <w:style w:type="paragraph" w:customStyle="1" w:styleId="2EB54A016FDD48468A42C55D71C7BDAE">
    <w:name w:val="2EB54A016FDD48468A42C55D71C7BDAE"/>
  </w:style>
  <w:style w:type="paragraph" w:customStyle="1" w:styleId="6F8F49D7E4604510856E211199930A3D">
    <w:name w:val="6F8F49D7E4604510856E211199930A3D"/>
  </w:style>
  <w:style w:type="paragraph" w:customStyle="1" w:styleId="40B641BD719D4CF79311A6C552680D55">
    <w:name w:val="40B641BD719D4CF79311A6C552680D55"/>
  </w:style>
  <w:style w:type="paragraph" w:customStyle="1" w:styleId="14B1EEA6A8184FA5A3962CC52E2D91BF">
    <w:name w:val="14B1EEA6A8184FA5A3962CC52E2D91BF"/>
  </w:style>
  <w:style w:type="paragraph" w:customStyle="1" w:styleId="0F7D3F4B2FC945CAA137FA17C8362205">
    <w:name w:val="0F7D3F4B2FC945CAA137FA17C8362205"/>
  </w:style>
  <w:style w:type="paragraph" w:customStyle="1" w:styleId="72E0F5FC7F5F42DDB6FFF375A08ED45F">
    <w:name w:val="72E0F5FC7F5F42DDB6FFF375A08ED45F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="Times New Roman" w:hAnsiTheme="majorHAnsi" w:cs="Arial"/>
      <w:i/>
      <w:iCs/>
      <w:kern w:val="24"/>
      <w:szCs w:val="16"/>
    </w:rPr>
  </w:style>
  <w:style w:type="paragraph" w:customStyle="1" w:styleId="B9459CCF2C314310BB9B205484E9D013">
    <w:name w:val="B9459CCF2C314310BB9B205484E9D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 intake phone script small business.dotx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2025-03-23T14:19:00Z</dcterms:created>
  <dcterms:modified xsi:type="dcterms:W3CDTF">2025-03-25T10:20:00Z</dcterms:modified>
</cp:coreProperties>
</file>